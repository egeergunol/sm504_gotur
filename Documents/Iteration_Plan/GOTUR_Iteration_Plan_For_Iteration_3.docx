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50194" w14:textId="319C9F98" w:rsidR="003C7438" w:rsidRDefault="00D3307F">
      <w:pPr>
        <w:pStyle w:val="Title"/>
      </w:pPr>
      <w:r>
        <w:t>GÖTÜR Project</w:t>
      </w:r>
    </w:p>
    <w:p w14:paraId="4B3A6AF9" w14:textId="010CB886" w:rsidR="003C7438" w:rsidRDefault="0098002A">
      <w:pPr>
        <w:pStyle w:val="Title"/>
      </w:pPr>
      <w:fldSimple w:instr=" TITLE  \* MERGEFORMAT ">
        <w:r w:rsidR="00D3307F">
          <w:t xml:space="preserve">Iteration </w:t>
        </w:r>
        <w:r w:rsidR="006751AC">
          <w:t>3</w:t>
        </w:r>
        <w:r w:rsidR="00D3307F">
          <w:t xml:space="preserve"> Plan</w:t>
        </w:r>
      </w:fldSimple>
    </w:p>
    <w:p w14:paraId="1B26B4FE" w14:textId="77777777" w:rsidR="003C7438" w:rsidRDefault="003C7438">
      <w:pPr>
        <w:pStyle w:val="Title"/>
        <w:jc w:val="left"/>
      </w:pPr>
    </w:p>
    <w:p w14:paraId="36FA2248" w14:textId="77777777" w:rsidR="00176824" w:rsidRPr="00176824" w:rsidRDefault="00176824" w:rsidP="00176824">
      <w:pPr>
        <w:pStyle w:val="InfoBlue"/>
      </w:pPr>
      <w:r w:rsidRPr="00176824">
        <w:t xml:space="preserve">[Note: </w:t>
      </w:r>
      <w:r>
        <w:t xml:space="preserve">Text </w:t>
      </w:r>
      <w:r w:rsidRPr="00176824">
        <w:t>enclosed in square brackets and displayed in blue italics (style=InfoBlue) is included to provide guidance to the author and should be deleted before publishing the document.]</w:t>
      </w:r>
    </w:p>
    <w:p w14:paraId="3501EBDD" w14:textId="77777777" w:rsidR="003C7438" w:rsidRPr="008A4D87" w:rsidRDefault="008A4D87" w:rsidP="008A4D87">
      <w:pPr>
        <w:pStyle w:val="Heading1"/>
      </w:pPr>
      <w:r>
        <w:t xml:space="preserve">1.  </w:t>
      </w:r>
      <w:r w:rsidR="003C7438" w:rsidRPr="008A4D87">
        <w:t xml:space="preserve">Key </w:t>
      </w:r>
      <w:r w:rsidR="005F5C34" w:rsidRPr="008A4D87">
        <w:t>m</w:t>
      </w:r>
      <w:r w:rsidR="003C7438" w:rsidRPr="008A4D87">
        <w:t>ilestones</w:t>
      </w:r>
    </w:p>
    <w:p w14:paraId="25C2509B" w14:textId="78F78E2B" w:rsidR="003C7438" w:rsidRDefault="003C7438" w:rsidP="00612E0C">
      <w:pPr>
        <w:pStyle w:val="InfoBlue"/>
        <w:rPr>
          <w:vanish w:val="0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 w14:paraId="177AAD96" w14:textId="77777777">
        <w:tc>
          <w:tcPr>
            <w:tcW w:w="4608" w:type="dxa"/>
          </w:tcPr>
          <w:p w14:paraId="2A9B238D" w14:textId="77777777"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 w:rsidRPr="00B7002B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1872" w:type="dxa"/>
          </w:tcPr>
          <w:p w14:paraId="1CAF9883" w14:textId="77777777"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r w:rsidRPr="00B7002B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3C7438" w14:paraId="322A3CEF" w14:textId="77777777">
        <w:tc>
          <w:tcPr>
            <w:tcW w:w="4608" w:type="dxa"/>
          </w:tcPr>
          <w:p w14:paraId="58621EB8" w14:textId="77777777" w:rsidR="003C7438" w:rsidRDefault="003C7438">
            <w:r>
              <w:t xml:space="preserve">Iteration </w:t>
            </w:r>
            <w:r w:rsidR="00B7002B">
              <w:t>s</w:t>
            </w:r>
            <w:r>
              <w:t>tart</w:t>
            </w:r>
          </w:p>
        </w:tc>
        <w:tc>
          <w:tcPr>
            <w:tcW w:w="1872" w:type="dxa"/>
          </w:tcPr>
          <w:p w14:paraId="474160C5" w14:textId="331C7667" w:rsidR="003C7438" w:rsidRDefault="006751AC">
            <w:r>
              <w:t>26</w:t>
            </w:r>
            <w:r w:rsidR="00D3307F">
              <w:t>/0</w:t>
            </w:r>
            <w:r w:rsidR="0087772B">
              <w:t>4</w:t>
            </w:r>
            <w:r w:rsidR="00D3307F">
              <w:t>/2022</w:t>
            </w:r>
          </w:p>
        </w:tc>
      </w:tr>
      <w:tr w:rsidR="000515B2" w14:paraId="0ABE6323" w14:textId="77777777">
        <w:tc>
          <w:tcPr>
            <w:tcW w:w="4608" w:type="dxa"/>
          </w:tcPr>
          <w:p w14:paraId="15BDE268" w14:textId="01D0A282" w:rsidR="000515B2" w:rsidRDefault="006A703D" w:rsidP="000515B2">
            <w:pPr>
              <w:tabs>
                <w:tab w:val="center" w:pos="2196"/>
              </w:tabs>
            </w:pPr>
            <w:r>
              <w:t>Have</w:t>
            </w:r>
            <w:r w:rsidR="0090098D">
              <w:t xml:space="preserve"> </w:t>
            </w:r>
            <w:r>
              <w:t>core features/use cases</w:t>
            </w:r>
            <w:r w:rsidR="006751AC">
              <w:t xml:space="preserve"> for Iteration 3</w:t>
            </w:r>
            <w:r>
              <w:t xml:space="preserve"> implemented </w:t>
            </w:r>
            <w:r w:rsidR="00F15859">
              <w:t>and tested</w:t>
            </w:r>
          </w:p>
        </w:tc>
        <w:tc>
          <w:tcPr>
            <w:tcW w:w="1872" w:type="dxa"/>
          </w:tcPr>
          <w:p w14:paraId="30A37B4F" w14:textId="653F1656" w:rsidR="000515B2" w:rsidRDefault="0034379E">
            <w:r>
              <w:t>21</w:t>
            </w:r>
            <w:r w:rsidR="000515B2">
              <w:t>/0</w:t>
            </w:r>
            <w:r w:rsidR="006751AC">
              <w:t>5</w:t>
            </w:r>
            <w:r w:rsidR="000515B2">
              <w:t>/2022</w:t>
            </w:r>
          </w:p>
        </w:tc>
      </w:tr>
      <w:tr w:rsidR="006751AC" w14:paraId="3181EDFA" w14:textId="77777777">
        <w:tc>
          <w:tcPr>
            <w:tcW w:w="4608" w:type="dxa"/>
          </w:tcPr>
          <w:p w14:paraId="00E1B3C9" w14:textId="2C53B7F6" w:rsidR="006751AC" w:rsidRDefault="006751AC" w:rsidP="00D3307F">
            <w:r>
              <w:t>Iteration end</w:t>
            </w:r>
          </w:p>
        </w:tc>
        <w:tc>
          <w:tcPr>
            <w:tcW w:w="1872" w:type="dxa"/>
          </w:tcPr>
          <w:p w14:paraId="6DBAC76F" w14:textId="34EA76BE" w:rsidR="006751AC" w:rsidRDefault="006751AC" w:rsidP="00D3307F">
            <w:r>
              <w:t>24/05/2022</w:t>
            </w:r>
          </w:p>
        </w:tc>
      </w:tr>
      <w:bookmarkEnd w:id="0"/>
    </w:tbl>
    <w:p w14:paraId="625DD48F" w14:textId="77777777" w:rsidR="003C7438" w:rsidRDefault="003C7438">
      <w:pPr>
        <w:pStyle w:val="BodyText"/>
        <w:ind w:left="0"/>
      </w:pPr>
    </w:p>
    <w:p w14:paraId="44B068EF" w14:textId="77777777" w:rsidR="003C7438" w:rsidRDefault="008A4D87">
      <w:pPr>
        <w:pStyle w:val="Heading1"/>
        <w:rPr>
          <w:b w:val="0"/>
        </w:rPr>
      </w:pPr>
      <w:r>
        <w:t xml:space="preserve">2.  </w:t>
      </w:r>
      <w:r w:rsidR="00A15332">
        <w:t>High-level</w:t>
      </w:r>
      <w:r w:rsidR="003C7438">
        <w:t xml:space="preserve"> </w:t>
      </w:r>
      <w:r w:rsidR="00B7002B">
        <w:t>o</w:t>
      </w:r>
      <w:r w:rsidR="003C7438">
        <w:t>bjectives</w:t>
      </w:r>
    </w:p>
    <w:p w14:paraId="7AE917F1" w14:textId="68F9E854" w:rsidR="000561FC" w:rsidRPr="007332F9" w:rsidRDefault="004832BF" w:rsidP="00B7002B">
      <w:pPr>
        <w:pStyle w:val="BodyText"/>
        <w:numPr>
          <w:ilvl w:val="0"/>
          <w:numId w:val="28"/>
        </w:numPr>
        <w:ind w:left="360" w:firstLine="0"/>
      </w:pPr>
      <w:r>
        <w:t>Update</w:t>
      </w:r>
      <w:r w:rsidR="00D84A90" w:rsidRPr="007332F9">
        <w:t xml:space="preserve"> risk list, work items list</w:t>
      </w:r>
      <w:r>
        <w:t xml:space="preserve"> and</w:t>
      </w:r>
      <w:r w:rsidR="00D84A90" w:rsidRPr="007332F9">
        <w:t xml:space="preserve"> project plan</w:t>
      </w:r>
      <w:r>
        <w:t xml:space="preserve"> according to given feedback and detected project management issues</w:t>
      </w:r>
      <w:r w:rsidR="00D84A90" w:rsidRPr="007332F9">
        <w:t>.</w:t>
      </w:r>
      <w:r w:rsidR="00722412" w:rsidRPr="00722412">
        <w:t xml:space="preserve"> </w:t>
      </w:r>
      <w:bookmarkStart w:id="1" w:name="_Hlk99812093"/>
      <w:r w:rsidR="00722412">
        <w:t xml:space="preserve">Produce </w:t>
      </w:r>
      <w:r w:rsidR="00722412" w:rsidRPr="007332F9">
        <w:t xml:space="preserve">iteration plan for iteration </w:t>
      </w:r>
      <w:bookmarkEnd w:id="1"/>
      <w:r w:rsidR="00956B29">
        <w:t>4</w:t>
      </w:r>
      <w:r w:rsidR="00722412">
        <w:t>.</w:t>
      </w:r>
    </w:p>
    <w:p w14:paraId="5B48656C" w14:textId="77186AFB" w:rsidR="000561FC" w:rsidRPr="007332F9" w:rsidRDefault="00E15CAC" w:rsidP="00B7002B">
      <w:pPr>
        <w:pStyle w:val="BodyText"/>
        <w:numPr>
          <w:ilvl w:val="0"/>
          <w:numId w:val="28"/>
        </w:numPr>
        <w:ind w:left="360" w:firstLine="0"/>
      </w:pPr>
      <w:r>
        <w:t>Update</w:t>
      </w:r>
      <w:r w:rsidR="00D84A90" w:rsidRPr="007332F9">
        <w:t xml:space="preserve"> glossary, system-wide requirements and use cases and use case model</w:t>
      </w:r>
      <w:r>
        <w:t xml:space="preserve"> according to given feedback and changed requirements</w:t>
      </w:r>
      <w:r w:rsidR="00B7002B" w:rsidRPr="007332F9">
        <w:t>.</w:t>
      </w:r>
    </w:p>
    <w:p w14:paraId="73DE5D67" w14:textId="363809CA" w:rsidR="00870E05" w:rsidRDefault="00870E05" w:rsidP="00870E05">
      <w:pPr>
        <w:pStyle w:val="BodyText"/>
        <w:numPr>
          <w:ilvl w:val="0"/>
          <w:numId w:val="28"/>
        </w:numPr>
        <w:ind w:left="360" w:firstLine="0"/>
      </w:pPr>
      <w:r>
        <w:t xml:space="preserve">Deliver </w:t>
      </w:r>
      <w:r w:rsidR="005841F4">
        <w:t xml:space="preserve">implemented and end-user documented </w:t>
      </w:r>
      <w:r>
        <w:t xml:space="preserve">high business value, core features/use cases, i.e., </w:t>
      </w:r>
      <w:r w:rsidR="00A97ADB">
        <w:t>O</w:t>
      </w:r>
      <w:r w:rsidR="00956B29">
        <w:t xml:space="preserve">rder </w:t>
      </w:r>
      <w:r w:rsidR="00A97ADB">
        <w:t>Pl</w:t>
      </w:r>
      <w:r w:rsidR="00956B29">
        <w:t xml:space="preserve">acement and </w:t>
      </w:r>
      <w:r w:rsidR="00A97ADB">
        <w:t>F</w:t>
      </w:r>
      <w:r w:rsidR="00956B29">
        <w:t xml:space="preserve">ulfillment processes, Login/Register processes and Courier </w:t>
      </w:r>
      <w:r w:rsidR="00B95272">
        <w:t>processes</w:t>
      </w:r>
      <w:r w:rsidR="00956B29">
        <w:t xml:space="preserve"> </w:t>
      </w:r>
      <w:r>
        <w:t xml:space="preserve">with the </w:t>
      </w:r>
      <w:r w:rsidR="00956B29">
        <w:t>second</w:t>
      </w:r>
      <w:r>
        <w:t xml:space="preserve"> release of the software.</w:t>
      </w:r>
    </w:p>
    <w:p w14:paraId="5DDB9385" w14:textId="0EB1C0A0" w:rsidR="0063512A" w:rsidRPr="007332F9" w:rsidRDefault="0063512A" w:rsidP="0063512A">
      <w:pPr>
        <w:pStyle w:val="BodyText"/>
        <w:numPr>
          <w:ilvl w:val="0"/>
          <w:numId w:val="28"/>
        </w:numPr>
        <w:ind w:left="360" w:firstLine="0"/>
      </w:pPr>
      <w:r>
        <w:t>Update</w:t>
      </w:r>
      <w:r w:rsidRPr="001F5B64">
        <w:t xml:space="preserve"> test cases, architecture notebook</w:t>
      </w:r>
      <w:r w:rsidR="00132A3B">
        <w:t xml:space="preserve"> and </w:t>
      </w:r>
      <w:r w:rsidRPr="001F5B64">
        <w:t>design documents</w:t>
      </w:r>
      <w:r w:rsidR="00F24B16">
        <w:t xml:space="preserve"> according to upcoming development</w:t>
      </w:r>
      <w:r w:rsidR="00997A5B">
        <w:t>.</w:t>
      </w:r>
    </w:p>
    <w:p w14:paraId="6B5EF4F2" w14:textId="09386066" w:rsidR="00A15332" w:rsidRPr="007332F9" w:rsidRDefault="008A4D87" w:rsidP="007332F9">
      <w:pPr>
        <w:pStyle w:val="Heading1"/>
      </w:pPr>
      <w:r>
        <w:t xml:space="preserve">3.  </w:t>
      </w:r>
      <w:r w:rsidR="00A15332">
        <w:t xml:space="preserve">Work Item </w:t>
      </w:r>
      <w:r w:rsidR="00B7002B">
        <w:t>a</w:t>
      </w:r>
      <w:r w:rsidR="00A15332">
        <w:t>ssignments</w:t>
      </w:r>
    </w:p>
    <w:p w14:paraId="34E7CE44" w14:textId="77777777" w:rsidR="00A15332" w:rsidRDefault="00A15332" w:rsidP="008A4D87">
      <w:pPr>
        <w:pStyle w:val="BodyText"/>
        <w:ind w:left="360"/>
      </w:pPr>
      <w:r>
        <w:t xml:space="preserve">Please see </w:t>
      </w:r>
      <w:r w:rsidR="00612E0C">
        <w:t xml:space="preserve">the </w:t>
      </w:r>
      <w:r>
        <w:t xml:space="preserve">Work Items List for </w:t>
      </w:r>
      <w:r w:rsidR="008A4D87">
        <w:t>W</w:t>
      </w:r>
      <w:r>
        <w:t xml:space="preserve">ork </w:t>
      </w:r>
      <w:r w:rsidR="008A4D87">
        <w:t>I</w:t>
      </w:r>
      <w:r>
        <w:t>tems to be addressed in this iteration.</w:t>
      </w:r>
    </w:p>
    <w:p w14:paraId="78E4D9A5" w14:textId="77777777" w:rsidR="00D8366F" w:rsidRDefault="00D8366F" w:rsidP="00D8366F">
      <w:pPr>
        <w:pStyle w:val="Heading1"/>
        <w:numPr>
          <w:ilvl w:val="0"/>
          <w:numId w:val="36"/>
        </w:numPr>
        <w:sectPr w:rsidR="00D8366F" w:rsidSect="004D621B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52B6B4CF" w14:textId="77777777" w:rsidR="007332F9" w:rsidRPr="007332F9" w:rsidRDefault="000245C9" w:rsidP="007332F9">
      <w:pPr>
        <w:pStyle w:val="Heading1"/>
      </w:pPr>
      <w:r>
        <w:lastRenderedPageBreak/>
        <w:t>4.  Issues</w:t>
      </w:r>
    </w:p>
    <w:p w14:paraId="7E7E92E3" w14:textId="42358DA9" w:rsidR="000245C9" w:rsidRPr="007332F9" w:rsidRDefault="00740285" w:rsidP="007332F9">
      <w:pPr>
        <w:pStyle w:val="BodyText"/>
        <w:ind w:left="360"/>
      </w:pPr>
      <w:r>
        <w:t>Issues will be done at the end of the iteration</w:t>
      </w:r>
      <w:r w:rsidR="007332F9">
        <w:t>.</w:t>
      </w:r>
    </w:p>
    <w:p w14:paraId="3AFD7D1B" w14:textId="4A8BA70D" w:rsidR="00D8366F" w:rsidRDefault="000245C9" w:rsidP="007332F9">
      <w:pPr>
        <w:pStyle w:val="InfoBlue"/>
      </w:pPr>
      <w:r>
        <w:rPr>
          <w:vanish w:val="0"/>
        </w:rPr>
        <w:t xml:space="preserve"> </w:t>
      </w:r>
    </w:p>
    <w:p w14:paraId="0EDD4C91" w14:textId="77777777" w:rsidR="00DB0634" w:rsidRDefault="000245C9" w:rsidP="00DB0634">
      <w:pPr>
        <w:pStyle w:val="Heading1"/>
        <w:rPr>
          <w:b w:val="0"/>
        </w:rPr>
      </w:pPr>
      <w:r w:rsidRPr="008A4D87">
        <w:t xml:space="preserve">5.  </w:t>
      </w:r>
      <w:r>
        <w:t>Evaluation criteria</w:t>
      </w:r>
    </w:p>
    <w:p w14:paraId="5A71315C" w14:textId="1322969C" w:rsidR="000561FC" w:rsidRDefault="00DB0634" w:rsidP="00DB0634">
      <w:pPr>
        <w:pStyle w:val="BodyText"/>
        <w:numPr>
          <w:ilvl w:val="0"/>
          <w:numId w:val="28"/>
        </w:numPr>
        <w:ind w:left="360" w:firstLine="0"/>
      </w:pPr>
      <w:r w:rsidRPr="00DB0634">
        <w:rPr>
          <w:rFonts w:ascii="Times" w:hAnsi="Times" w:cs="Times"/>
        </w:rPr>
        <w:t>Documents are reviewed and baselined under revision control</w:t>
      </w:r>
      <w:r w:rsidRPr="00DB0634">
        <w:t>.</w:t>
      </w:r>
    </w:p>
    <w:p w14:paraId="483807F1" w14:textId="4DBCFF87" w:rsidR="00574A88" w:rsidRDefault="00947387" w:rsidP="005841F4">
      <w:pPr>
        <w:pStyle w:val="BodyText"/>
        <w:numPr>
          <w:ilvl w:val="0"/>
          <w:numId w:val="28"/>
        </w:numPr>
      </w:pPr>
      <w:r>
        <w:t>All s</w:t>
      </w:r>
      <w:r w:rsidR="00AE6FF5">
        <w:t xml:space="preserve">ystem-level test cases </w:t>
      </w:r>
      <w:r>
        <w:t>are passed and scenarios are properly tested and demonstrated to key stakeholder</w:t>
      </w:r>
      <w:r w:rsidR="00F80317">
        <w:t>s</w:t>
      </w:r>
      <w:r>
        <w:t xml:space="preserve"> for </w:t>
      </w:r>
      <w:r w:rsidR="00E0114D">
        <w:t>Order Placement and Fulfillment processes, Login/Register processes and Courier processes.</w:t>
      </w:r>
    </w:p>
    <w:p w14:paraId="2269D45C" w14:textId="1C4A2DF9" w:rsidR="007474D3" w:rsidRDefault="007474D3" w:rsidP="007474D3">
      <w:pPr>
        <w:pStyle w:val="BodyText"/>
        <w:numPr>
          <w:ilvl w:val="0"/>
          <w:numId w:val="28"/>
        </w:numPr>
      </w:pPr>
      <w:r>
        <w:t>End user documentation get favorable acceptance by end users.</w:t>
      </w:r>
    </w:p>
    <w:p w14:paraId="03EE642D" w14:textId="0494D303" w:rsidR="0087772B" w:rsidRDefault="000245C9" w:rsidP="0087772B">
      <w:pPr>
        <w:pStyle w:val="Heading1"/>
      </w:pPr>
      <w:r>
        <w:t>6</w:t>
      </w:r>
      <w:r w:rsidRPr="008A4D87">
        <w:t>.  Assessment</w:t>
      </w:r>
    </w:p>
    <w:p w14:paraId="5C6FCDB7" w14:textId="088B5817" w:rsidR="00091035" w:rsidRPr="00091035" w:rsidRDefault="00091035" w:rsidP="00091035">
      <w:r>
        <w:t xml:space="preserve">       Assessment will be done at the end of the iteration.   </w:t>
      </w:r>
    </w:p>
    <w:p w14:paraId="6337FCD1" w14:textId="06593D73" w:rsidR="00766B33" w:rsidRDefault="00766B33" w:rsidP="0087772B">
      <w:pPr>
        <w:pStyle w:val="Heading1"/>
        <w:rPr>
          <w:vanish/>
        </w:rPr>
      </w:pPr>
    </w:p>
    <w:p w14:paraId="15E75992" w14:textId="0F65D94D" w:rsidR="00FB0D27" w:rsidRDefault="00FB0D27" w:rsidP="00FB0D27">
      <w:pPr>
        <w:pStyle w:val="Heading1"/>
      </w:pPr>
      <w:r>
        <w:t>7. Iteration Burndown</w:t>
      </w:r>
    </w:p>
    <w:p w14:paraId="4D8235FB" w14:textId="77777777" w:rsidR="00FB0D27" w:rsidRDefault="00FB0D27" w:rsidP="00FB0D27">
      <w:pPr>
        <w:pStyle w:val="InfoBlue"/>
        <w:rPr>
          <w:vanish w:val="0"/>
        </w:rPr>
      </w:pPr>
    </w:p>
    <w:tbl>
      <w:tblPr>
        <w:tblW w:w="101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5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2F3F43" w:rsidRPr="00491AD7" w14:paraId="68AB2D08" w14:textId="3E6C7203" w:rsidTr="00B62299">
        <w:tc>
          <w:tcPr>
            <w:tcW w:w="1685" w:type="dxa"/>
          </w:tcPr>
          <w:p w14:paraId="175DCFB4" w14:textId="26A3CBD0" w:rsidR="002F3F43" w:rsidRPr="00491AD7" w:rsidRDefault="002F3F43" w:rsidP="00FB0D27">
            <w:pPr>
              <w:spacing w:before="40" w:after="40"/>
              <w:rPr>
                <w:bCs/>
              </w:rPr>
            </w:pPr>
            <w:r>
              <w:rPr>
                <w:bCs/>
              </w:rPr>
              <w:t>Day</w:t>
            </w:r>
          </w:p>
        </w:tc>
        <w:tc>
          <w:tcPr>
            <w:tcW w:w="567" w:type="dxa"/>
          </w:tcPr>
          <w:p w14:paraId="04F5E6FD" w14:textId="21B70749" w:rsidR="002F3F43" w:rsidRPr="00DB0634" w:rsidRDefault="002F3F43" w:rsidP="00FB0D27">
            <w:pPr>
              <w:spacing w:before="40" w:after="40"/>
              <w:jc w:val="center"/>
              <w:rPr>
                <w:bCs/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567" w:type="dxa"/>
          </w:tcPr>
          <w:p w14:paraId="60780BE7" w14:textId="7469827A" w:rsidR="002F3F43" w:rsidRPr="00DB0634" w:rsidRDefault="002F3F43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567" w:type="dxa"/>
          </w:tcPr>
          <w:p w14:paraId="314D58D6" w14:textId="637526A2" w:rsidR="002F3F43" w:rsidRPr="00DB0634" w:rsidRDefault="002F3F43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567" w:type="dxa"/>
          </w:tcPr>
          <w:p w14:paraId="7F55E779" w14:textId="2057FB35" w:rsidR="002F3F43" w:rsidRPr="00DB0634" w:rsidRDefault="002F3F43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4</w:t>
            </w:r>
          </w:p>
        </w:tc>
        <w:tc>
          <w:tcPr>
            <w:tcW w:w="567" w:type="dxa"/>
          </w:tcPr>
          <w:p w14:paraId="1761740C" w14:textId="6A4CD85F" w:rsidR="002F3F43" w:rsidRPr="00DB0634" w:rsidRDefault="002F3F43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5</w:t>
            </w:r>
          </w:p>
        </w:tc>
        <w:tc>
          <w:tcPr>
            <w:tcW w:w="567" w:type="dxa"/>
          </w:tcPr>
          <w:p w14:paraId="10ADAACF" w14:textId="2115B697" w:rsidR="002F3F43" w:rsidRPr="00DB0634" w:rsidRDefault="002F3F43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6</w:t>
            </w:r>
          </w:p>
        </w:tc>
        <w:tc>
          <w:tcPr>
            <w:tcW w:w="567" w:type="dxa"/>
          </w:tcPr>
          <w:p w14:paraId="63ABE6BF" w14:textId="1B26D5C5" w:rsidR="002F3F43" w:rsidRDefault="002F3F43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7</w:t>
            </w:r>
          </w:p>
        </w:tc>
        <w:tc>
          <w:tcPr>
            <w:tcW w:w="567" w:type="dxa"/>
          </w:tcPr>
          <w:p w14:paraId="54C01802" w14:textId="3BE3A907" w:rsidR="002F3F43" w:rsidRDefault="002F3F43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8</w:t>
            </w:r>
          </w:p>
        </w:tc>
        <w:tc>
          <w:tcPr>
            <w:tcW w:w="567" w:type="dxa"/>
          </w:tcPr>
          <w:p w14:paraId="6865F0C5" w14:textId="27D84FCE" w:rsidR="002F3F43" w:rsidRDefault="002F3F43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9</w:t>
            </w:r>
          </w:p>
        </w:tc>
        <w:tc>
          <w:tcPr>
            <w:tcW w:w="567" w:type="dxa"/>
          </w:tcPr>
          <w:p w14:paraId="29D2B2EC" w14:textId="60A77E5E" w:rsidR="002F3F43" w:rsidRDefault="002F3F43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10</w:t>
            </w:r>
          </w:p>
        </w:tc>
        <w:tc>
          <w:tcPr>
            <w:tcW w:w="567" w:type="dxa"/>
          </w:tcPr>
          <w:p w14:paraId="615EA52B" w14:textId="3EB171FE" w:rsidR="002F3F43" w:rsidRDefault="002F3F43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11</w:t>
            </w:r>
          </w:p>
        </w:tc>
        <w:tc>
          <w:tcPr>
            <w:tcW w:w="567" w:type="dxa"/>
          </w:tcPr>
          <w:p w14:paraId="06F358C9" w14:textId="157514EA" w:rsidR="002F3F43" w:rsidRDefault="002F3F43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12</w:t>
            </w:r>
          </w:p>
        </w:tc>
        <w:tc>
          <w:tcPr>
            <w:tcW w:w="567" w:type="dxa"/>
          </w:tcPr>
          <w:p w14:paraId="40A1DBA7" w14:textId="49DD30B7" w:rsidR="002F3F43" w:rsidRDefault="002F3F43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13</w:t>
            </w:r>
          </w:p>
        </w:tc>
        <w:tc>
          <w:tcPr>
            <w:tcW w:w="567" w:type="dxa"/>
          </w:tcPr>
          <w:p w14:paraId="1C747E32" w14:textId="0E9AF511" w:rsidR="002F3F43" w:rsidRDefault="002F3F43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14</w:t>
            </w:r>
          </w:p>
        </w:tc>
        <w:tc>
          <w:tcPr>
            <w:tcW w:w="567" w:type="dxa"/>
          </w:tcPr>
          <w:p w14:paraId="3C1A068D" w14:textId="5E838218" w:rsidR="002F3F43" w:rsidRDefault="002F3F43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15</w:t>
            </w:r>
          </w:p>
        </w:tc>
      </w:tr>
      <w:tr w:rsidR="002F3F43" w14:paraId="4A9250FF" w14:textId="4D7A2683" w:rsidTr="00B62299">
        <w:tc>
          <w:tcPr>
            <w:tcW w:w="1685" w:type="dxa"/>
          </w:tcPr>
          <w:p w14:paraId="09EB83CC" w14:textId="5396AE76" w:rsidR="002F3F43" w:rsidRDefault="002F3F43" w:rsidP="00FB0D27">
            <w:pPr>
              <w:spacing w:before="40" w:after="40"/>
            </w:pPr>
            <w:r>
              <w:t>Effort left (hours)</w:t>
            </w:r>
          </w:p>
        </w:tc>
        <w:tc>
          <w:tcPr>
            <w:tcW w:w="567" w:type="dxa"/>
          </w:tcPr>
          <w:p w14:paraId="2B2BCE33" w14:textId="63CE7E58" w:rsidR="002F3F43" w:rsidRPr="001E146F" w:rsidRDefault="000A377D" w:rsidP="00FB0D27">
            <w:pPr>
              <w:spacing w:before="40" w:after="40"/>
              <w:jc w:val="center"/>
              <w:rPr>
                <w:iCs/>
              </w:rPr>
            </w:pPr>
            <w:r>
              <w:rPr>
                <w:iCs/>
              </w:rPr>
              <w:t>3</w:t>
            </w:r>
            <w:r w:rsidR="00BC5DB8">
              <w:rPr>
                <w:iCs/>
              </w:rPr>
              <w:t>18</w:t>
            </w:r>
          </w:p>
        </w:tc>
        <w:tc>
          <w:tcPr>
            <w:tcW w:w="567" w:type="dxa"/>
          </w:tcPr>
          <w:p w14:paraId="1A3284FF" w14:textId="363708EC" w:rsidR="002F3F43" w:rsidRDefault="002F3F43" w:rsidP="00FB0D27">
            <w:pPr>
              <w:spacing w:before="40" w:after="40"/>
              <w:jc w:val="center"/>
              <w:rPr>
                <w:iCs/>
              </w:rPr>
            </w:pPr>
          </w:p>
        </w:tc>
        <w:tc>
          <w:tcPr>
            <w:tcW w:w="567" w:type="dxa"/>
          </w:tcPr>
          <w:p w14:paraId="54C1C053" w14:textId="1A61D50D" w:rsidR="002F3F43" w:rsidRDefault="002F3F43" w:rsidP="00FB0D27">
            <w:pPr>
              <w:spacing w:before="40" w:after="40"/>
              <w:jc w:val="center"/>
              <w:rPr>
                <w:iCs/>
              </w:rPr>
            </w:pPr>
          </w:p>
        </w:tc>
        <w:tc>
          <w:tcPr>
            <w:tcW w:w="567" w:type="dxa"/>
          </w:tcPr>
          <w:p w14:paraId="27FC1FCC" w14:textId="536665F2" w:rsidR="002F3F43" w:rsidRDefault="002F3F43" w:rsidP="00FB0D27">
            <w:pPr>
              <w:spacing w:before="40" w:after="40"/>
              <w:jc w:val="center"/>
              <w:rPr>
                <w:iCs/>
              </w:rPr>
            </w:pPr>
          </w:p>
        </w:tc>
        <w:tc>
          <w:tcPr>
            <w:tcW w:w="567" w:type="dxa"/>
          </w:tcPr>
          <w:p w14:paraId="1A5DA5BB" w14:textId="23000902" w:rsidR="002F3F43" w:rsidRDefault="002F3F43" w:rsidP="00FB0D27">
            <w:pPr>
              <w:spacing w:before="40" w:after="40"/>
              <w:jc w:val="center"/>
              <w:rPr>
                <w:iCs/>
              </w:rPr>
            </w:pPr>
          </w:p>
        </w:tc>
        <w:tc>
          <w:tcPr>
            <w:tcW w:w="567" w:type="dxa"/>
          </w:tcPr>
          <w:p w14:paraId="15ABC1CA" w14:textId="1CD142E5" w:rsidR="002F3F43" w:rsidRDefault="002F3F43" w:rsidP="00FB0D27">
            <w:pPr>
              <w:spacing w:before="40" w:after="40"/>
              <w:jc w:val="center"/>
              <w:rPr>
                <w:iCs/>
              </w:rPr>
            </w:pPr>
          </w:p>
        </w:tc>
        <w:tc>
          <w:tcPr>
            <w:tcW w:w="567" w:type="dxa"/>
          </w:tcPr>
          <w:p w14:paraId="54FEFDB4" w14:textId="388D3905" w:rsidR="002F3F43" w:rsidRDefault="002F3F43" w:rsidP="00FB0D27">
            <w:pPr>
              <w:spacing w:before="40" w:after="40"/>
              <w:jc w:val="center"/>
              <w:rPr>
                <w:iCs/>
              </w:rPr>
            </w:pPr>
          </w:p>
        </w:tc>
        <w:tc>
          <w:tcPr>
            <w:tcW w:w="567" w:type="dxa"/>
          </w:tcPr>
          <w:p w14:paraId="5557C8BE" w14:textId="0796A038" w:rsidR="002F3F43" w:rsidRDefault="002F3F43" w:rsidP="00FB0D27">
            <w:pPr>
              <w:spacing w:before="40" w:after="40"/>
              <w:jc w:val="center"/>
              <w:rPr>
                <w:iCs/>
              </w:rPr>
            </w:pPr>
          </w:p>
        </w:tc>
        <w:tc>
          <w:tcPr>
            <w:tcW w:w="567" w:type="dxa"/>
          </w:tcPr>
          <w:p w14:paraId="23BCFF83" w14:textId="75F65E90" w:rsidR="002F3F43" w:rsidRDefault="002F3F43" w:rsidP="00FB0D27">
            <w:pPr>
              <w:spacing w:before="40" w:after="40"/>
              <w:jc w:val="center"/>
              <w:rPr>
                <w:iCs/>
              </w:rPr>
            </w:pPr>
          </w:p>
        </w:tc>
        <w:tc>
          <w:tcPr>
            <w:tcW w:w="567" w:type="dxa"/>
          </w:tcPr>
          <w:p w14:paraId="24A2F9F1" w14:textId="50E4D619" w:rsidR="002F3F43" w:rsidRDefault="002F3F43" w:rsidP="00FB0D27">
            <w:pPr>
              <w:spacing w:before="40" w:after="40"/>
              <w:jc w:val="center"/>
              <w:rPr>
                <w:iCs/>
              </w:rPr>
            </w:pPr>
          </w:p>
        </w:tc>
        <w:tc>
          <w:tcPr>
            <w:tcW w:w="567" w:type="dxa"/>
          </w:tcPr>
          <w:p w14:paraId="622460E1" w14:textId="70E30933" w:rsidR="002F3F43" w:rsidRDefault="002F3F43" w:rsidP="00FB0D27">
            <w:pPr>
              <w:spacing w:before="40" w:after="40"/>
              <w:jc w:val="center"/>
              <w:rPr>
                <w:iCs/>
              </w:rPr>
            </w:pPr>
          </w:p>
        </w:tc>
        <w:tc>
          <w:tcPr>
            <w:tcW w:w="567" w:type="dxa"/>
          </w:tcPr>
          <w:p w14:paraId="28A58A28" w14:textId="508A9E2D" w:rsidR="002F3F43" w:rsidRDefault="002F3F43" w:rsidP="00FB0D27">
            <w:pPr>
              <w:spacing w:before="40" w:after="40"/>
              <w:jc w:val="center"/>
              <w:rPr>
                <w:iCs/>
              </w:rPr>
            </w:pPr>
          </w:p>
        </w:tc>
        <w:tc>
          <w:tcPr>
            <w:tcW w:w="567" w:type="dxa"/>
          </w:tcPr>
          <w:p w14:paraId="71B1E204" w14:textId="5F621348" w:rsidR="002F3F43" w:rsidRDefault="002F3F43" w:rsidP="00FB0D27">
            <w:pPr>
              <w:spacing w:before="40" w:after="40"/>
              <w:jc w:val="center"/>
              <w:rPr>
                <w:iCs/>
              </w:rPr>
            </w:pPr>
          </w:p>
        </w:tc>
        <w:tc>
          <w:tcPr>
            <w:tcW w:w="567" w:type="dxa"/>
          </w:tcPr>
          <w:p w14:paraId="5038AA37" w14:textId="73F02901" w:rsidR="002F3F43" w:rsidRDefault="002F3F43" w:rsidP="00FB0D27">
            <w:pPr>
              <w:spacing w:before="40" w:after="40"/>
              <w:jc w:val="center"/>
              <w:rPr>
                <w:iCs/>
              </w:rPr>
            </w:pPr>
          </w:p>
        </w:tc>
        <w:tc>
          <w:tcPr>
            <w:tcW w:w="567" w:type="dxa"/>
          </w:tcPr>
          <w:p w14:paraId="28E6D613" w14:textId="5FD47097" w:rsidR="002F3F43" w:rsidRDefault="002F3F43" w:rsidP="00FB0D27">
            <w:pPr>
              <w:spacing w:before="40" w:after="40"/>
              <w:jc w:val="center"/>
              <w:rPr>
                <w:iCs/>
              </w:rPr>
            </w:pPr>
          </w:p>
        </w:tc>
      </w:tr>
      <w:tr w:rsidR="002F3F43" w14:paraId="7A02384F" w14:textId="3AAF656E" w:rsidTr="00B62299">
        <w:tc>
          <w:tcPr>
            <w:tcW w:w="1685" w:type="dxa"/>
          </w:tcPr>
          <w:p w14:paraId="6A3A11A3" w14:textId="61D4B861" w:rsidR="002F3F43" w:rsidRDefault="002F3F43" w:rsidP="00FB0D27">
            <w:pPr>
              <w:spacing w:before="40" w:after="40"/>
            </w:pPr>
            <w:r w:rsidRPr="00FB0D27">
              <w:t xml:space="preserve">Change relative to previous </w:t>
            </w:r>
            <w:r w:rsidR="0046112D">
              <w:t>day</w:t>
            </w:r>
          </w:p>
        </w:tc>
        <w:tc>
          <w:tcPr>
            <w:tcW w:w="567" w:type="dxa"/>
          </w:tcPr>
          <w:p w14:paraId="50C39399" w14:textId="17F8E539" w:rsidR="002F3F43" w:rsidRPr="001E146F" w:rsidRDefault="002F3F43" w:rsidP="00FB0D27">
            <w:pPr>
              <w:spacing w:before="40" w:after="40"/>
              <w:jc w:val="center"/>
              <w:rPr>
                <w:iCs/>
              </w:rPr>
            </w:pPr>
          </w:p>
        </w:tc>
        <w:tc>
          <w:tcPr>
            <w:tcW w:w="567" w:type="dxa"/>
          </w:tcPr>
          <w:p w14:paraId="666F38ED" w14:textId="2CC70A21" w:rsidR="002F3F43" w:rsidRDefault="002F3F43" w:rsidP="00FB0D27">
            <w:pPr>
              <w:spacing w:before="40" w:after="40"/>
              <w:jc w:val="center"/>
              <w:rPr>
                <w:iCs/>
              </w:rPr>
            </w:pPr>
          </w:p>
        </w:tc>
        <w:tc>
          <w:tcPr>
            <w:tcW w:w="567" w:type="dxa"/>
          </w:tcPr>
          <w:p w14:paraId="12A5497D" w14:textId="17F8544F" w:rsidR="002F3F43" w:rsidRDefault="002F3F43" w:rsidP="00FB0D27">
            <w:pPr>
              <w:spacing w:before="40" w:after="40"/>
              <w:jc w:val="center"/>
              <w:rPr>
                <w:iCs/>
              </w:rPr>
            </w:pPr>
          </w:p>
        </w:tc>
        <w:tc>
          <w:tcPr>
            <w:tcW w:w="567" w:type="dxa"/>
          </w:tcPr>
          <w:p w14:paraId="6A010890" w14:textId="7884C14B" w:rsidR="002F3F43" w:rsidRDefault="002F3F43" w:rsidP="00FB0D27">
            <w:pPr>
              <w:spacing w:before="40" w:after="40"/>
              <w:jc w:val="center"/>
              <w:rPr>
                <w:iCs/>
              </w:rPr>
            </w:pPr>
          </w:p>
        </w:tc>
        <w:tc>
          <w:tcPr>
            <w:tcW w:w="567" w:type="dxa"/>
          </w:tcPr>
          <w:p w14:paraId="2D94EC34" w14:textId="08D1ED2E" w:rsidR="002F3F43" w:rsidRDefault="002F3F43" w:rsidP="00FB0D27">
            <w:pPr>
              <w:spacing w:before="40" w:after="40"/>
              <w:jc w:val="center"/>
              <w:rPr>
                <w:iCs/>
              </w:rPr>
            </w:pPr>
          </w:p>
        </w:tc>
        <w:tc>
          <w:tcPr>
            <w:tcW w:w="567" w:type="dxa"/>
          </w:tcPr>
          <w:p w14:paraId="453656FD" w14:textId="10F7ADC4" w:rsidR="002F3F43" w:rsidRDefault="002F3F43" w:rsidP="00FB0D27">
            <w:pPr>
              <w:spacing w:before="40" w:after="40"/>
              <w:jc w:val="center"/>
              <w:rPr>
                <w:iCs/>
              </w:rPr>
            </w:pPr>
          </w:p>
        </w:tc>
        <w:tc>
          <w:tcPr>
            <w:tcW w:w="567" w:type="dxa"/>
          </w:tcPr>
          <w:p w14:paraId="197D367E" w14:textId="113DF549" w:rsidR="002F3F43" w:rsidRDefault="002F3F43" w:rsidP="00FB0D27">
            <w:pPr>
              <w:spacing w:before="40" w:after="40"/>
              <w:jc w:val="center"/>
              <w:rPr>
                <w:iCs/>
              </w:rPr>
            </w:pPr>
          </w:p>
        </w:tc>
        <w:tc>
          <w:tcPr>
            <w:tcW w:w="567" w:type="dxa"/>
          </w:tcPr>
          <w:p w14:paraId="73A03100" w14:textId="4E07831E" w:rsidR="002F3F43" w:rsidRDefault="002F3F43" w:rsidP="00FB0D27">
            <w:pPr>
              <w:spacing w:before="40" w:after="40"/>
              <w:jc w:val="center"/>
              <w:rPr>
                <w:iCs/>
              </w:rPr>
            </w:pPr>
          </w:p>
        </w:tc>
        <w:tc>
          <w:tcPr>
            <w:tcW w:w="567" w:type="dxa"/>
          </w:tcPr>
          <w:p w14:paraId="6384B3CD" w14:textId="1D6886C9" w:rsidR="002F3F43" w:rsidRDefault="002F3F43" w:rsidP="00FB0D27">
            <w:pPr>
              <w:spacing w:before="40" w:after="40"/>
              <w:jc w:val="center"/>
              <w:rPr>
                <w:iCs/>
              </w:rPr>
            </w:pPr>
          </w:p>
        </w:tc>
        <w:tc>
          <w:tcPr>
            <w:tcW w:w="567" w:type="dxa"/>
          </w:tcPr>
          <w:p w14:paraId="74F2A167" w14:textId="50711612" w:rsidR="002F3F43" w:rsidRDefault="002F3F43" w:rsidP="00FB0D27">
            <w:pPr>
              <w:spacing w:before="40" w:after="40"/>
              <w:jc w:val="center"/>
              <w:rPr>
                <w:iCs/>
              </w:rPr>
            </w:pPr>
          </w:p>
        </w:tc>
        <w:tc>
          <w:tcPr>
            <w:tcW w:w="567" w:type="dxa"/>
          </w:tcPr>
          <w:p w14:paraId="75D2EE38" w14:textId="677A0DD2" w:rsidR="002F3F43" w:rsidRDefault="002F3F43" w:rsidP="00FB0D27">
            <w:pPr>
              <w:spacing w:before="40" w:after="40"/>
              <w:jc w:val="center"/>
              <w:rPr>
                <w:iCs/>
              </w:rPr>
            </w:pPr>
          </w:p>
        </w:tc>
        <w:tc>
          <w:tcPr>
            <w:tcW w:w="567" w:type="dxa"/>
          </w:tcPr>
          <w:p w14:paraId="3809E290" w14:textId="01C46C44" w:rsidR="002F3F43" w:rsidRDefault="002F3F43" w:rsidP="00FB0D27">
            <w:pPr>
              <w:spacing w:before="40" w:after="40"/>
              <w:jc w:val="center"/>
              <w:rPr>
                <w:iCs/>
              </w:rPr>
            </w:pPr>
          </w:p>
        </w:tc>
        <w:tc>
          <w:tcPr>
            <w:tcW w:w="567" w:type="dxa"/>
          </w:tcPr>
          <w:p w14:paraId="6E4590D7" w14:textId="4DBA5E67" w:rsidR="002F3F43" w:rsidRDefault="002F3F43" w:rsidP="00FB0D27">
            <w:pPr>
              <w:spacing w:before="40" w:after="40"/>
              <w:jc w:val="center"/>
              <w:rPr>
                <w:iCs/>
              </w:rPr>
            </w:pPr>
          </w:p>
        </w:tc>
        <w:tc>
          <w:tcPr>
            <w:tcW w:w="567" w:type="dxa"/>
          </w:tcPr>
          <w:p w14:paraId="7DD282D6" w14:textId="785E1E39" w:rsidR="002F3F43" w:rsidRDefault="002F3F43" w:rsidP="00FB0D27">
            <w:pPr>
              <w:spacing w:before="40" w:after="40"/>
              <w:jc w:val="center"/>
              <w:rPr>
                <w:iCs/>
              </w:rPr>
            </w:pPr>
          </w:p>
        </w:tc>
        <w:tc>
          <w:tcPr>
            <w:tcW w:w="567" w:type="dxa"/>
          </w:tcPr>
          <w:p w14:paraId="0FF239F7" w14:textId="10CCFD9C" w:rsidR="002F3F43" w:rsidRDefault="002F3F43" w:rsidP="00FB0D27">
            <w:pPr>
              <w:spacing w:before="40" w:after="40"/>
              <w:jc w:val="center"/>
              <w:rPr>
                <w:iCs/>
              </w:rPr>
            </w:pPr>
          </w:p>
        </w:tc>
      </w:tr>
    </w:tbl>
    <w:p w14:paraId="082BFE0A" w14:textId="77777777" w:rsidR="00FB0D27" w:rsidRPr="00301475" w:rsidRDefault="00FB0D27" w:rsidP="00FB0D27">
      <w:pPr>
        <w:pStyle w:val="InfoBluelistitem"/>
        <w:ind w:left="0"/>
        <w:rPr>
          <w:color w:val="auto"/>
        </w:rPr>
      </w:pPr>
    </w:p>
    <w:sectPr w:rsidR="00FB0D27" w:rsidRPr="00301475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D2CA1" w14:textId="77777777" w:rsidR="002B36C5" w:rsidRDefault="002B36C5">
      <w:r>
        <w:separator/>
      </w:r>
    </w:p>
  </w:endnote>
  <w:endnote w:type="continuationSeparator" w:id="0">
    <w:p w14:paraId="1EFAD7B9" w14:textId="77777777" w:rsidR="002B36C5" w:rsidRDefault="002B36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A2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 w14:paraId="07B9102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7BAF4F7" w14:textId="77777777" w:rsidR="00D1755E" w:rsidRDefault="00D1755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A5485EA" w14:textId="127CBFB8" w:rsidR="00D1755E" w:rsidRDefault="00D1755E">
          <w:pPr>
            <w:jc w:val="center"/>
          </w:pPr>
          <w:r>
            <w:sym w:font="Symbol" w:char="F0D3"/>
          </w:r>
          <w:r w:rsidR="00D3307F">
            <w:t>MESE Company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32A3B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7A24835" w14:textId="77777777" w:rsidR="00D1755E" w:rsidRDefault="00D1755E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C55459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C55459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61ADFF36" w14:textId="77777777" w:rsidR="00D1755E" w:rsidRDefault="00D175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08028" w14:textId="77777777" w:rsidR="002B36C5" w:rsidRDefault="002B36C5">
      <w:r>
        <w:separator/>
      </w:r>
    </w:p>
  </w:footnote>
  <w:footnote w:type="continuationSeparator" w:id="0">
    <w:p w14:paraId="5DC970EB" w14:textId="77777777" w:rsidR="002B36C5" w:rsidRDefault="002B36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 w14:paraId="432158AB" w14:textId="77777777">
      <w:tc>
        <w:tcPr>
          <w:tcW w:w="6379" w:type="dxa"/>
        </w:tcPr>
        <w:p w14:paraId="1310A668" w14:textId="3F4908EA" w:rsidR="00D1755E" w:rsidRPr="00D3307F" w:rsidRDefault="00D3307F">
          <w:pPr>
            <w:pStyle w:val="Header"/>
            <w:tabs>
              <w:tab w:val="clear" w:pos="4320"/>
              <w:tab w:val="clear" w:pos="8640"/>
            </w:tabs>
            <w:rPr>
              <w:b/>
              <w:bCs/>
            </w:rPr>
          </w:pPr>
          <w:r w:rsidRPr="00D3307F">
            <w:rPr>
              <w:b/>
              <w:bCs/>
            </w:rPr>
            <w:t>GÖTÜR PROJECT</w:t>
          </w:r>
        </w:p>
      </w:tc>
      <w:tc>
        <w:tcPr>
          <w:tcW w:w="3179" w:type="dxa"/>
        </w:tcPr>
        <w:p w14:paraId="00CC929E" w14:textId="77777777" w:rsidR="00D1755E" w:rsidRDefault="00D1755E">
          <w:pPr>
            <w:tabs>
              <w:tab w:val="left" w:pos="1135"/>
            </w:tabs>
            <w:spacing w:before="40"/>
            <w:ind w:right="68"/>
          </w:pPr>
        </w:p>
      </w:tc>
    </w:tr>
    <w:tr w:rsidR="00D1755E" w14:paraId="383AFCFE" w14:textId="77777777">
      <w:tc>
        <w:tcPr>
          <w:tcW w:w="6379" w:type="dxa"/>
        </w:tcPr>
        <w:p w14:paraId="71536479" w14:textId="77777777" w:rsidR="00D1755E" w:rsidRDefault="0098002A">
          <w:fldSimple w:instr=" TITLE  \* MERGEFORMAT ">
            <w:r w:rsidR="00D3307F">
              <w:t>Iteration Plan</w:t>
            </w:r>
          </w:fldSimple>
        </w:p>
      </w:tc>
      <w:tc>
        <w:tcPr>
          <w:tcW w:w="3179" w:type="dxa"/>
        </w:tcPr>
        <w:p w14:paraId="27425EC9" w14:textId="2CA1C0EB" w:rsidR="00D1755E" w:rsidRDefault="00D1755E">
          <w:r>
            <w:t xml:space="preserve">  Date:  </w:t>
          </w:r>
          <w:r w:rsidR="00AE0959">
            <w:t>23</w:t>
          </w:r>
          <w:r w:rsidR="00D3307F">
            <w:t>/04/2022</w:t>
          </w:r>
        </w:p>
      </w:tc>
    </w:tr>
  </w:tbl>
  <w:p w14:paraId="4A086A0C" w14:textId="77777777" w:rsidR="00D1755E" w:rsidRDefault="00D175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28D04E6"/>
    <w:multiLevelType w:val="hybridMultilevel"/>
    <w:tmpl w:val="46FCAF82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B91691B"/>
    <w:multiLevelType w:val="multilevel"/>
    <w:tmpl w:val="22BC06A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E005790"/>
    <w:multiLevelType w:val="hybridMultilevel"/>
    <w:tmpl w:val="DA26863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2D059CF"/>
    <w:multiLevelType w:val="hybridMultilevel"/>
    <w:tmpl w:val="91FE3C82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5401677">
    <w:abstractNumId w:val="0"/>
  </w:num>
  <w:num w:numId="2" w16cid:durableId="177478198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188249493">
    <w:abstractNumId w:val="14"/>
  </w:num>
  <w:num w:numId="4" w16cid:durableId="1579248390">
    <w:abstractNumId w:val="34"/>
  </w:num>
  <w:num w:numId="5" w16cid:durableId="1097407907">
    <w:abstractNumId w:val="26"/>
  </w:num>
  <w:num w:numId="6" w16cid:durableId="1769814229">
    <w:abstractNumId w:val="24"/>
  </w:num>
  <w:num w:numId="7" w16cid:durableId="1037974990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1750155269">
    <w:abstractNumId w:val="2"/>
  </w:num>
  <w:num w:numId="9" w16cid:durableId="2073843398">
    <w:abstractNumId w:val="33"/>
  </w:num>
  <w:num w:numId="10" w16cid:durableId="1278101569">
    <w:abstractNumId w:val="4"/>
  </w:num>
  <w:num w:numId="11" w16cid:durableId="98722404">
    <w:abstractNumId w:val="15"/>
  </w:num>
  <w:num w:numId="12" w16cid:durableId="738751616">
    <w:abstractNumId w:val="13"/>
  </w:num>
  <w:num w:numId="13" w16cid:durableId="1267688574">
    <w:abstractNumId w:val="32"/>
  </w:num>
  <w:num w:numId="14" w16cid:durableId="1021247651">
    <w:abstractNumId w:val="12"/>
  </w:num>
  <w:num w:numId="15" w16cid:durableId="322046333">
    <w:abstractNumId w:val="7"/>
  </w:num>
  <w:num w:numId="16" w16cid:durableId="1094520144">
    <w:abstractNumId w:val="31"/>
  </w:num>
  <w:num w:numId="17" w16cid:durableId="179315885">
    <w:abstractNumId w:val="22"/>
  </w:num>
  <w:num w:numId="18" w16cid:durableId="2032418495">
    <w:abstractNumId w:val="9"/>
  </w:num>
  <w:num w:numId="19" w16cid:durableId="1051230081">
    <w:abstractNumId w:val="18"/>
  </w:num>
  <w:num w:numId="20" w16cid:durableId="1521699050">
    <w:abstractNumId w:val="11"/>
  </w:num>
  <w:num w:numId="21" w16cid:durableId="1414740413">
    <w:abstractNumId w:val="30"/>
  </w:num>
  <w:num w:numId="22" w16cid:durableId="1761757585">
    <w:abstractNumId w:val="20"/>
  </w:num>
  <w:num w:numId="23" w16cid:durableId="1717704137">
    <w:abstractNumId w:val="25"/>
  </w:num>
  <w:num w:numId="24" w16cid:durableId="1628780055">
    <w:abstractNumId w:val="0"/>
  </w:num>
  <w:num w:numId="25" w16cid:durableId="223419170">
    <w:abstractNumId w:val="0"/>
  </w:num>
  <w:num w:numId="26" w16cid:durableId="1681736295">
    <w:abstractNumId w:val="0"/>
  </w:num>
  <w:num w:numId="27" w16cid:durableId="690030840">
    <w:abstractNumId w:val="0"/>
  </w:num>
  <w:num w:numId="28" w16cid:durableId="1052776264">
    <w:abstractNumId w:val="29"/>
  </w:num>
  <w:num w:numId="29" w16cid:durableId="1657949070">
    <w:abstractNumId w:val="27"/>
  </w:num>
  <w:num w:numId="30" w16cid:durableId="933704598">
    <w:abstractNumId w:val="21"/>
  </w:num>
  <w:num w:numId="31" w16cid:durableId="1169783617">
    <w:abstractNumId w:val="23"/>
  </w:num>
  <w:num w:numId="32" w16cid:durableId="971716028">
    <w:abstractNumId w:val="8"/>
  </w:num>
  <w:num w:numId="33" w16cid:durableId="1481848806">
    <w:abstractNumId w:val="19"/>
  </w:num>
  <w:num w:numId="34" w16cid:durableId="1854997279">
    <w:abstractNumId w:val="6"/>
  </w:num>
  <w:num w:numId="35" w16cid:durableId="670454384">
    <w:abstractNumId w:val="10"/>
  </w:num>
  <w:num w:numId="36" w16cid:durableId="1916282671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695349838">
    <w:abstractNumId w:val="28"/>
  </w:num>
  <w:num w:numId="38" w16cid:durableId="38364941">
    <w:abstractNumId w:val="5"/>
  </w:num>
  <w:num w:numId="39" w16cid:durableId="1137918811">
    <w:abstractNumId w:val="3"/>
  </w:num>
  <w:num w:numId="40" w16cid:durableId="210117297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07F"/>
    <w:rsid w:val="000178C5"/>
    <w:rsid w:val="000245C9"/>
    <w:rsid w:val="00024CC7"/>
    <w:rsid w:val="000515B2"/>
    <w:rsid w:val="000561FC"/>
    <w:rsid w:val="00083367"/>
    <w:rsid w:val="000875A2"/>
    <w:rsid w:val="00091035"/>
    <w:rsid w:val="000A377D"/>
    <w:rsid w:val="000B484B"/>
    <w:rsid w:val="000B6D46"/>
    <w:rsid w:val="00132A3B"/>
    <w:rsid w:val="00170DD9"/>
    <w:rsid w:val="00176824"/>
    <w:rsid w:val="001E146F"/>
    <w:rsid w:val="001E2D7A"/>
    <w:rsid w:val="00241C30"/>
    <w:rsid w:val="002449D6"/>
    <w:rsid w:val="002B36C5"/>
    <w:rsid w:val="002D0E63"/>
    <w:rsid w:val="002F3F43"/>
    <w:rsid w:val="00301475"/>
    <w:rsid w:val="0034379E"/>
    <w:rsid w:val="003C5769"/>
    <w:rsid w:val="003C7438"/>
    <w:rsid w:val="003D20BC"/>
    <w:rsid w:val="00452A13"/>
    <w:rsid w:val="0046112D"/>
    <w:rsid w:val="004832BF"/>
    <w:rsid w:val="004A2AEC"/>
    <w:rsid w:val="004D621B"/>
    <w:rsid w:val="004E307A"/>
    <w:rsid w:val="00574A88"/>
    <w:rsid w:val="005841F4"/>
    <w:rsid w:val="005A4C27"/>
    <w:rsid w:val="005F5C34"/>
    <w:rsid w:val="00612E0C"/>
    <w:rsid w:val="0063512A"/>
    <w:rsid w:val="006751AC"/>
    <w:rsid w:val="00676232"/>
    <w:rsid w:val="006A0A54"/>
    <w:rsid w:val="006A703D"/>
    <w:rsid w:val="00722412"/>
    <w:rsid w:val="007332F9"/>
    <w:rsid w:val="00740285"/>
    <w:rsid w:val="007474D3"/>
    <w:rsid w:val="00766B33"/>
    <w:rsid w:val="007B02FD"/>
    <w:rsid w:val="0086726B"/>
    <w:rsid w:val="00870E05"/>
    <w:rsid w:val="0087772B"/>
    <w:rsid w:val="008A4D87"/>
    <w:rsid w:val="0090098D"/>
    <w:rsid w:val="009028E7"/>
    <w:rsid w:val="009367DD"/>
    <w:rsid w:val="00947387"/>
    <w:rsid w:val="00956B29"/>
    <w:rsid w:val="0098002A"/>
    <w:rsid w:val="00997A5B"/>
    <w:rsid w:val="009D6937"/>
    <w:rsid w:val="009E1DD0"/>
    <w:rsid w:val="009E270B"/>
    <w:rsid w:val="00A15332"/>
    <w:rsid w:val="00A1548D"/>
    <w:rsid w:val="00A31804"/>
    <w:rsid w:val="00A36E26"/>
    <w:rsid w:val="00A658C3"/>
    <w:rsid w:val="00A97ADB"/>
    <w:rsid w:val="00AB6248"/>
    <w:rsid w:val="00AC5C10"/>
    <w:rsid w:val="00AE0959"/>
    <w:rsid w:val="00AE6FF5"/>
    <w:rsid w:val="00AE7EAB"/>
    <w:rsid w:val="00AF10E5"/>
    <w:rsid w:val="00B1380D"/>
    <w:rsid w:val="00B263F6"/>
    <w:rsid w:val="00B34DF5"/>
    <w:rsid w:val="00B521BC"/>
    <w:rsid w:val="00B5408F"/>
    <w:rsid w:val="00B62299"/>
    <w:rsid w:val="00B6775B"/>
    <w:rsid w:val="00B7002B"/>
    <w:rsid w:val="00B95272"/>
    <w:rsid w:val="00BB2A09"/>
    <w:rsid w:val="00BC5DB8"/>
    <w:rsid w:val="00BF2B23"/>
    <w:rsid w:val="00C26A52"/>
    <w:rsid w:val="00C55459"/>
    <w:rsid w:val="00C66F0A"/>
    <w:rsid w:val="00C72CDA"/>
    <w:rsid w:val="00C93D0D"/>
    <w:rsid w:val="00CB4529"/>
    <w:rsid w:val="00CB4A37"/>
    <w:rsid w:val="00CC49EB"/>
    <w:rsid w:val="00D1755E"/>
    <w:rsid w:val="00D3307F"/>
    <w:rsid w:val="00D8366F"/>
    <w:rsid w:val="00D84A90"/>
    <w:rsid w:val="00DB0634"/>
    <w:rsid w:val="00DB3AE9"/>
    <w:rsid w:val="00E0114D"/>
    <w:rsid w:val="00E15CAC"/>
    <w:rsid w:val="00EB6052"/>
    <w:rsid w:val="00F15859"/>
    <w:rsid w:val="00F24B16"/>
    <w:rsid w:val="00F80317"/>
    <w:rsid w:val="00F95F07"/>
    <w:rsid w:val="00FA118F"/>
    <w:rsid w:val="00FB0D27"/>
    <w:rsid w:val="00FB1FB8"/>
    <w:rsid w:val="00FE2707"/>
    <w:rsid w:val="00FF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F8E0739"/>
  <w15:chartTrackingRefBased/>
  <w15:docId w15:val="{D8EF50CF-90D8-435B-B299-87DFE3A42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zorlu\Downloads\iteration_pla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27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asus</dc:creator>
  <cp:keywords/>
  <dc:description/>
  <cp:lastModifiedBy>asus</cp:lastModifiedBy>
  <cp:revision>23</cp:revision>
  <cp:lastPrinted>1899-12-31T22:00:00Z</cp:lastPrinted>
  <dcterms:created xsi:type="dcterms:W3CDTF">2022-04-22T20:52:00Z</dcterms:created>
  <dcterms:modified xsi:type="dcterms:W3CDTF">2022-04-23T11:34:00Z</dcterms:modified>
</cp:coreProperties>
</file>