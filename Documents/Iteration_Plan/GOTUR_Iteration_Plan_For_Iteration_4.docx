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0194" w14:textId="319C9F98" w:rsidR="003C7438" w:rsidRDefault="00D3307F">
      <w:pPr>
        <w:pStyle w:val="Title"/>
      </w:pPr>
      <w:r>
        <w:t>GÖTÜR Project</w:t>
      </w:r>
    </w:p>
    <w:p w14:paraId="4B3A6AF9" w14:textId="1124DA66" w:rsidR="003C7438" w:rsidRDefault="004D406A">
      <w:pPr>
        <w:pStyle w:val="Title"/>
      </w:pPr>
      <w:fldSimple w:instr=" TITLE  \* MERGEFORMAT ">
        <w:r w:rsidR="00D3307F">
          <w:t xml:space="preserve">Iteration </w:t>
        </w:r>
        <w:r w:rsidR="00352D07">
          <w:t>4</w:t>
        </w:r>
        <w:r w:rsidR="00D3307F">
          <w:t xml:space="preserve"> Plan</w:t>
        </w:r>
      </w:fldSimple>
    </w:p>
    <w:p w14:paraId="1B26B4FE" w14:textId="77777777" w:rsidR="003C7438" w:rsidRDefault="003C7438">
      <w:pPr>
        <w:pStyle w:val="Title"/>
        <w:jc w:val="left"/>
      </w:pPr>
    </w:p>
    <w:p w14:paraId="36FA2248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01EBDD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25C2509B" w14:textId="78F78E2B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77AAD96" w14:textId="77777777">
        <w:tc>
          <w:tcPr>
            <w:tcW w:w="4608" w:type="dxa"/>
          </w:tcPr>
          <w:p w14:paraId="2A9B238D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CAF9883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22A3CEF" w14:textId="77777777">
        <w:tc>
          <w:tcPr>
            <w:tcW w:w="4608" w:type="dxa"/>
          </w:tcPr>
          <w:p w14:paraId="58621EB8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74160C5" w14:textId="18AB0F43" w:rsidR="003C7438" w:rsidRDefault="00141A42">
            <w:r>
              <w:t>24</w:t>
            </w:r>
            <w:r w:rsidR="00D3307F">
              <w:t>/0</w:t>
            </w:r>
            <w:r>
              <w:t>5</w:t>
            </w:r>
            <w:r w:rsidR="00D3307F">
              <w:t>/2022</w:t>
            </w:r>
          </w:p>
        </w:tc>
      </w:tr>
      <w:tr w:rsidR="000515B2" w14:paraId="0ABE6323" w14:textId="77777777">
        <w:tc>
          <w:tcPr>
            <w:tcW w:w="4608" w:type="dxa"/>
          </w:tcPr>
          <w:p w14:paraId="15BDE268" w14:textId="0648F0B3" w:rsidR="000515B2" w:rsidRDefault="006A703D" w:rsidP="000515B2">
            <w:pPr>
              <w:tabs>
                <w:tab w:val="center" w:pos="2196"/>
              </w:tabs>
            </w:pPr>
            <w:r>
              <w:t>Have</w:t>
            </w:r>
            <w:r w:rsidR="0090098D">
              <w:t xml:space="preserve"> some of the</w:t>
            </w:r>
            <w:r>
              <w:t xml:space="preserve"> core features/use cases</w:t>
            </w:r>
            <w:r w:rsidR="00AE6E21">
              <w:t xml:space="preserve"> for Iteration 4</w:t>
            </w:r>
            <w:r>
              <w:t xml:space="preserve"> implemented </w:t>
            </w:r>
            <w:r w:rsidR="00F15859">
              <w:t>and tested</w:t>
            </w:r>
          </w:p>
        </w:tc>
        <w:tc>
          <w:tcPr>
            <w:tcW w:w="1872" w:type="dxa"/>
          </w:tcPr>
          <w:p w14:paraId="30A37B4F" w14:textId="2575C50C" w:rsidR="000515B2" w:rsidRDefault="00141A42">
            <w:r>
              <w:t>11</w:t>
            </w:r>
            <w:r w:rsidR="000515B2">
              <w:t>/0</w:t>
            </w:r>
            <w:r>
              <w:t>6</w:t>
            </w:r>
            <w:r w:rsidR="000515B2">
              <w:t>/2022</w:t>
            </w:r>
          </w:p>
        </w:tc>
      </w:tr>
      <w:tr w:rsidR="00D3307F" w14:paraId="143F7AFC" w14:textId="77777777">
        <w:tc>
          <w:tcPr>
            <w:tcW w:w="4608" w:type="dxa"/>
          </w:tcPr>
          <w:p w14:paraId="2FF32E7A" w14:textId="77777777" w:rsidR="00D3307F" w:rsidRDefault="00D3307F" w:rsidP="00D3307F">
            <w:r>
              <w:t>Iteration stop</w:t>
            </w:r>
          </w:p>
        </w:tc>
        <w:tc>
          <w:tcPr>
            <w:tcW w:w="1872" w:type="dxa"/>
          </w:tcPr>
          <w:p w14:paraId="1F4AD0F8" w14:textId="0AA3BD41" w:rsidR="00D3307F" w:rsidRDefault="00141A42" w:rsidP="00D3307F">
            <w:r>
              <w:t>14</w:t>
            </w:r>
            <w:r w:rsidR="00D3307F">
              <w:t>/0</w:t>
            </w:r>
            <w:r>
              <w:t>6</w:t>
            </w:r>
            <w:r w:rsidR="00D3307F">
              <w:t>/2022</w:t>
            </w:r>
          </w:p>
        </w:tc>
      </w:tr>
      <w:bookmarkEnd w:id="0"/>
    </w:tbl>
    <w:p w14:paraId="625DD48F" w14:textId="77777777" w:rsidR="003C7438" w:rsidRDefault="003C7438">
      <w:pPr>
        <w:pStyle w:val="BodyText"/>
        <w:ind w:left="0"/>
      </w:pPr>
    </w:p>
    <w:p w14:paraId="44B068EF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504166C2" w14:textId="6B3A8FFA" w:rsidR="00B278D7" w:rsidRPr="007332F9" w:rsidRDefault="00B278D7" w:rsidP="00B278D7">
      <w:pPr>
        <w:pStyle w:val="BodyText"/>
        <w:numPr>
          <w:ilvl w:val="0"/>
          <w:numId w:val="28"/>
        </w:numPr>
        <w:ind w:left="360" w:firstLine="0"/>
      </w:pPr>
      <w:r>
        <w:t>Finalize</w:t>
      </w:r>
      <w:r w:rsidRPr="007332F9">
        <w:t xml:space="preserve"> risk list, work items list</w:t>
      </w:r>
      <w:r>
        <w:t xml:space="preserve"> and</w:t>
      </w:r>
      <w:r w:rsidRPr="007332F9">
        <w:t xml:space="preserve"> project plan</w:t>
      </w:r>
      <w:r>
        <w:t xml:space="preserve"> according to given feedback and detected project management issues</w:t>
      </w:r>
      <w:r w:rsidRPr="007332F9">
        <w:t>.</w:t>
      </w:r>
    </w:p>
    <w:p w14:paraId="780FF01F" w14:textId="32AD6B58" w:rsidR="00B278D7" w:rsidRPr="007332F9" w:rsidRDefault="00B278D7" w:rsidP="00B278D7">
      <w:pPr>
        <w:pStyle w:val="BodyText"/>
        <w:numPr>
          <w:ilvl w:val="0"/>
          <w:numId w:val="28"/>
        </w:numPr>
        <w:ind w:left="360" w:firstLine="0"/>
      </w:pPr>
      <w:r>
        <w:t xml:space="preserve">Finalize </w:t>
      </w:r>
      <w:r w:rsidRPr="007332F9">
        <w:t>glossary, system-wide requirements and use cases and use case model</w:t>
      </w:r>
      <w:r>
        <w:t xml:space="preserve"> according to given feedback and changed requirements</w:t>
      </w:r>
      <w:r w:rsidRPr="007332F9">
        <w:t>.</w:t>
      </w:r>
    </w:p>
    <w:p w14:paraId="167BD8B0" w14:textId="74709993" w:rsidR="00B278D7" w:rsidRDefault="00B278D7" w:rsidP="00B278D7">
      <w:pPr>
        <w:pStyle w:val="BodyText"/>
        <w:numPr>
          <w:ilvl w:val="0"/>
          <w:numId w:val="28"/>
        </w:numPr>
        <w:ind w:left="360" w:firstLine="0"/>
      </w:pPr>
      <w:r>
        <w:t xml:space="preserve">Deliver implemented and end-user documented high business value, core features/use cases, </w:t>
      </w:r>
      <w:r w:rsidR="00AE6E21">
        <w:t>i.e., Register and Return Order processes.</w:t>
      </w:r>
    </w:p>
    <w:p w14:paraId="6B5EF4F2" w14:textId="09386066" w:rsidR="00A15332" w:rsidRPr="007332F9" w:rsidRDefault="008A4D87" w:rsidP="007332F9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34E7CE44" w14:textId="77777777"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14:paraId="78E4D9A5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2B6B4CF" w14:textId="77777777" w:rsidR="007332F9" w:rsidRPr="007332F9" w:rsidRDefault="000245C9" w:rsidP="007332F9">
      <w:pPr>
        <w:pStyle w:val="Heading1"/>
      </w:pPr>
      <w:r>
        <w:lastRenderedPageBreak/>
        <w:t>4.  Issues</w:t>
      </w:r>
    </w:p>
    <w:p w14:paraId="0C725A56" w14:textId="77777777" w:rsidR="00BF051E" w:rsidRDefault="00BF051E" w:rsidP="00BF051E">
      <w:pPr>
        <w:pStyle w:val="BodyText"/>
        <w:ind w:left="360"/>
      </w:pPr>
      <w:r>
        <w:t>No issues were encountered during the iteration.</w:t>
      </w:r>
    </w:p>
    <w:p w14:paraId="3AFD7D1B" w14:textId="4A8BA70D" w:rsidR="00D8366F" w:rsidRDefault="000245C9" w:rsidP="007332F9">
      <w:pPr>
        <w:pStyle w:val="InfoBlue"/>
      </w:pPr>
      <w:r>
        <w:rPr>
          <w:vanish w:val="0"/>
        </w:rPr>
        <w:t xml:space="preserve"> </w:t>
      </w:r>
    </w:p>
    <w:p w14:paraId="0EDD4C91" w14:textId="77777777" w:rsidR="00DB0634" w:rsidRDefault="000245C9" w:rsidP="00DB0634">
      <w:pPr>
        <w:pStyle w:val="Heading1"/>
        <w:rPr>
          <w:b w:val="0"/>
        </w:rPr>
      </w:pPr>
      <w:r w:rsidRPr="008A4D87">
        <w:t xml:space="preserve">5.  </w:t>
      </w:r>
      <w:r>
        <w:t>Evaluation criteria</w:t>
      </w:r>
    </w:p>
    <w:p w14:paraId="5A71315C" w14:textId="5017B0A7" w:rsidR="000561FC" w:rsidRDefault="00DB0634" w:rsidP="00DB0634">
      <w:pPr>
        <w:pStyle w:val="BodyText"/>
        <w:numPr>
          <w:ilvl w:val="0"/>
          <w:numId w:val="28"/>
        </w:numPr>
        <w:ind w:left="360" w:firstLine="0"/>
      </w:pPr>
      <w:r w:rsidRPr="00DB0634">
        <w:rPr>
          <w:rFonts w:ascii="Times" w:hAnsi="Times" w:cs="Times"/>
        </w:rPr>
        <w:t xml:space="preserve">Documents are </w:t>
      </w:r>
      <w:r w:rsidR="00C316AC">
        <w:rPr>
          <w:rFonts w:ascii="Times" w:hAnsi="Times" w:cs="Times"/>
        </w:rPr>
        <w:t>finalized</w:t>
      </w:r>
      <w:r w:rsidRPr="00DB0634">
        <w:rPr>
          <w:rFonts w:ascii="Times" w:hAnsi="Times" w:cs="Times"/>
        </w:rPr>
        <w:t xml:space="preserve"> and baselined under revision control</w:t>
      </w:r>
      <w:r w:rsidRPr="00DB0634">
        <w:t>.</w:t>
      </w:r>
    </w:p>
    <w:p w14:paraId="483807F1" w14:textId="2FE283E5" w:rsidR="00574A88" w:rsidRDefault="00947387" w:rsidP="005841F4">
      <w:pPr>
        <w:pStyle w:val="BodyText"/>
        <w:numPr>
          <w:ilvl w:val="0"/>
          <w:numId w:val="28"/>
        </w:numPr>
      </w:pPr>
      <w:r>
        <w:t>All s</w:t>
      </w:r>
      <w:r w:rsidR="00AE6FF5">
        <w:t xml:space="preserve">ystem-level test cases </w:t>
      </w:r>
      <w:r>
        <w:t xml:space="preserve">are </w:t>
      </w:r>
      <w:proofErr w:type="gramStart"/>
      <w:r w:rsidR="001F16CA">
        <w:t>passed</w:t>
      </w:r>
      <w:proofErr w:type="gramEnd"/>
      <w:r w:rsidR="001F16CA">
        <w:t xml:space="preserve"> </w:t>
      </w:r>
      <w:r>
        <w:t>and scenarios are properly tested and demonstrated to key stakeholder</w:t>
      </w:r>
      <w:r w:rsidR="00F80317">
        <w:t>s</w:t>
      </w:r>
      <w:r>
        <w:t xml:space="preserve"> for </w:t>
      </w:r>
      <w:r w:rsidR="00AE6E21">
        <w:t>Register and Return Order scenarios.</w:t>
      </w:r>
    </w:p>
    <w:p w14:paraId="28958C22" w14:textId="77777777" w:rsidR="00574A88" w:rsidRDefault="00574A88" w:rsidP="00574A88">
      <w:pPr>
        <w:pStyle w:val="BodyText"/>
        <w:numPr>
          <w:ilvl w:val="0"/>
          <w:numId w:val="28"/>
        </w:numPr>
      </w:pPr>
      <w:r>
        <w:t>End user documentation get favorable acceptance by end users.</w:t>
      </w:r>
    </w:p>
    <w:p w14:paraId="50DF825B" w14:textId="4C20EB1B" w:rsidR="00BE6439" w:rsidRDefault="000245C9" w:rsidP="00C316AC">
      <w:pPr>
        <w:pStyle w:val="Heading1"/>
      </w:pPr>
      <w:r>
        <w:t>6</w:t>
      </w:r>
      <w:r w:rsidRPr="008A4D87">
        <w:t>.  Assessment</w:t>
      </w:r>
    </w:p>
    <w:p w14:paraId="2EAC9B07" w14:textId="77777777" w:rsidR="006D73D1" w:rsidRDefault="00C316AC" w:rsidP="006D73D1">
      <w:pPr>
        <w:rPr>
          <w:vanish/>
        </w:rPr>
      </w:pPr>
      <w:r>
        <w:t xml:space="preserve">       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6D73D1" w14:paraId="4F6573CE" w14:textId="77777777" w:rsidTr="006D73D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1D68" w14:textId="77777777" w:rsidR="006D73D1" w:rsidRDefault="006D73D1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EBA9" w14:textId="77777777" w:rsidR="006D73D1" w:rsidRDefault="006D73D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Entire Iteration</w:t>
            </w:r>
          </w:p>
        </w:tc>
      </w:tr>
      <w:tr w:rsidR="006D73D1" w14:paraId="6AFDB6AC" w14:textId="77777777" w:rsidTr="006D73D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95A2" w14:textId="77777777" w:rsidR="006D73D1" w:rsidRDefault="006D73D1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1BA2" w14:textId="0592C507" w:rsidR="006D73D1" w:rsidRDefault="006D73D1">
            <w:pPr>
              <w:spacing w:before="40" w:after="40"/>
              <w:rPr>
                <w:iCs/>
              </w:rPr>
            </w:pPr>
            <w:r>
              <w:rPr>
                <w:iCs/>
              </w:rPr>
              <w:t>11</w:t>
            </w:r>
            <w:r>
              <w:rPr>
                <w:iCs/>
              </w:rPr>
              <w:t>/0</w:t>
            </w:r>
            <w:r>
              <w:rPr>
                <w:iCs/>
              </w:rPr>
              <w:t>6</w:t>
            </w:r>
            <w:r>
              <w:rPr>
                <w:iCs/>
              </w:rPr>
              <w:t>/2022</w:t>
            </w:r>
          </w:p>
        </w:tc>
      </w:tr>
      <w:tr w:rsidR="006D73D1" w14:paraId="0E1AA2BE" w14:textId="77777777" w:rsidTr="006D73D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C463" w14:textId="77777777" w:rsidR="006D73D1" w:rsidRDefault="006D73D1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C17C" w14:textId="77777777" w:rsidR="006D73D1" w:rsidRDefault="006D73D1">
            <w:pPr>
              <w:spacing w:before="40" w:after="40"/>
              <w:rPr>
                <w:iCs/>
              </w:rPr>
            </w:pPr>
            <w:r>
              <w:rPr>
                <w:iCs/>
              </w:rPr>
              <w:t>All team members</w:t>
            </w:r>
          </w:p>
        </w:tc>
      </w:tr>
      <w:tr w:rsidR="006D73D1" w14:paraId="37FFDCE1" w14:textId="77777777" w:rsidTr="006D73D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0DB2" w14:textId="77777777" w:rsidR="006D73D1" w:rsidRDefault="006D73D1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21C2" w14:textId="77777777" w:rsidR="006D73D1" w:rsidRDefault="006D73D1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Green</w:t>
            </w:r>
          </w:p>
        </w:tc>
      </w:tr>
    </w:tbl>
    <w:p w14:paraId="6DC96F90" w14:textId="77777777" w:rsidR="006D73D1" w:rsidRDefault="006D73D1" w:rsidP="006D73D1"/>
    <w:p w14:paraId="63C9E09F" w14:textId="77777777" w:rsidR="006D73D1" w:rsidRDefault="006D73D1" w:rsidP="006D73D1">
      <w:pPr>
        <w:pStyle w:val="Heading2"/>
        <w:numPr>
          <w:ilvl w:val="0"/>
          <w:numId w:val="0"/>
        </w:numPr>
        <w:tabs>
          <w:tab w:val="left" w:pos="708"/>
        </w:tabs>
        <w:ind w:left="720"/>
      </w:pPr>
      <w:r>
        <w:t>Assessment against objectives</w:t>
      </w:r>
    </w:p>
    <w:p w14:paraId="52BB1099" w14:textId="69C69C70" w:rsidR="006D73D1" w:rsidRDefault="006D73D1" w:rsidP="006D73D1">
      <w:pPr>
        <w:pStyle w:val="ListParagraph"/>
      </w:pPr>
      <w:r>
        <w:t xml:space="preserve">All objectives are achieved in Iteration </w:t>
      </w:r>
      <w:r w:rsidR="00CE1C60">
        <w:t>4</w:t>
      </w:r>
      <w:r>
        <w:t xml:space="preserve">, details of the work items done are as </w:t>
      </w:r>
      <w:proofErr w:type="gramStart"/>
      <w:r>
        <w:t>follows;</w:t>
      </w:r>
      <w:proofErr w:type="gramEnd"/>
    </w:p>
    <w:p w14:paraId="6D789971" w14:textId="77777777" w:rsidR="006D73D1" w:rsidRDefault="006D73D1" w:rsidP="006D73D1">
      <w:pPr>
        <w:pStyle w:val="ListParagraph"/>
      </w:pPr>
    </w:p>
    <w:p w14:paraId="46A3786A" w14:textId="23DE3B62" w:rsidR="006D73D1" w:rsidRDefault="006D73D1" w:rsidP="006D73D1">
      <w:pPr>
        <w:pStyle w:val="BodyText"/>
        <w:numPr>
          <w:ilvl w:val="0"/>
          <w:numId w:val="45"/>
        </w:numPr>
      </w:pPr>
      <w:r>
        <w:t>Document</w:t>
      </w:r>
      <w:r w:rsidR="00CF0393">
        <w:t>ations</w:t>
      </w:r>
      <w:r>
        <w:t xml:space="preserve"> are completed for Iteration </w:t>
      </w:r>
      <w:r w:rsidR="00CF0393">
        <w:t>4</w:t>
      </w:r>
      <w:r>
        <w:t>.</w:t>
      </w:r>
    </w:p>
    <w:p w14:paraId="084F57CC" w14:textId="1C4121F4" w:rsidR="006D73D1" w:rsidRDefault="00E47047" w:rsidP="006D73D1">
      <w:pPr>
        <w:pStyle w:val="BodyText"/>
        <w:numPr>
          <w:ilvl w:val="0"/>
          <w:numId w:val="45"/>
        </w:numPr>
      </w:pPr>
      <w:r>
        <w:t xml:space="preserve">Register </w:t>
      </w:r>
      <w:r>
        <w:t xml:space="preserve">(all roles) </w:t>
      </w:r>
      <w:r>
        <w:t>and Return Order by User</w:t>
      </w:r>
      <w:r w:rsidR="006D73D1">
        <w:t xml:space="preserve"> are written in fully dressed format to start implementation.</w:t>
      </w:r>
    </w:p>
    <w:p w14:paraId="66E7E60E" w14:textId="6F8DF89F" w:rsidR="006D73D1" w:rsidRDefault="00B66DBC" w:rsidP="006D73D1">
      <w:pPr>
        <w:pStyle w:val="BodyText"/>
        <w:numPr>
          <w:ilvl w:val="0"/>
          <w:numId w:val="45"/>
        </w:numPr>
      </w:pPr>
      <w:r>
        <w:t>Register</w:t>
      </w:r>
      <w:r w:rsidR="005F3DF5">
        <w:t xml:space="preserve"> </w:t>
      </w:r>
      <w:r w:rsidR="00E47047">
        <w:t>(all roles)</w:t>
      </w:r>
      <w:r>
        <w:t xml:space="preserve"> </w:t>
      </w:r>
      <w:r>
        <w:t>and Return Order</w:t>
      </w:r>
      <w:r>
        <w:t xml:space="preserve"> by User</w:t>
      </w:r>
      <w:r w:rsidR="006D73D1">
        <w:t xml:space="preserve"> scenarios are successfully </w:t>
      </w:r>
      <w:proofErr w:type="gramStart"/>
      <w:r w:rsidR="006D73D1">
        <w:t>implemented</w:t>
      </w:r>
      <w:proofErr w:type="gramEnd"/>
      <w:r w:rsidR="006D73D1">
        <w:t xml:space="preserve"> and End User Documentation is completed.</w:t>
      </w:r>
    </w:p>
    <w:p w14:paraId="697182B9" w14:textId="79BF0BE1" w:rsidR="006D73D1" w:rsidRDefault="006D73D1" w:rsidP="006D73D1">
      <w:pPr>
        <w:pStyle w:val="BodyText"/>
        <w:numPr>
          <w:ilvl w:val="0"/>
          <w:numId w:val="45"/>
        </w:numPr>
      </w:pPr>
      <w:r>
        <w:t xml:space="preserve">Test cases for delivered implementations such as </w:t>
      </w:r>
      <w:proofErr w:type="gramStart"/>
      <w:r w:rsidR="00591C5A">
        <w:t>Register</w:t>
      </w:r>
      <w:proofErr w:type="gramEnd"/>
      <w:r w:rsidR="00591C5A">
        <w:t xml:space="preserve"> and Return Order</w:t>
      </w:r>
      <w:r>
        <w:t xml:space="preserve"> scenarios are written in detail and tests are completed successfully.</w:t>
      </w:r>
    </w:p>
    <w:p w14:paraId="42B0D2AA" w14:textId="2613684B" w:rsidR="006D73D1" w:rsidRDefault="006D73D1" w:rsidP="006D73D1">
      <w:pPr>
        <w:pStyle w:val="BodyText"/>
        <w:numPr>
          <w:ilvl w:val="0"/>
          <w:numId w:val="45"/>
        </w:numPr>
      </w:pPr>
      <w:r>
        <w:t xml:space="preserve">Design Document, Architecture Notebook and Deployment Plan are </w:t>
      </w:r>
      <w:r w:rsidR="00CE1C60">
        <w:t>finalized</w:t>
      </w:r>
      <w:r>
        <w:t xml:space="preserve"> in accordance to reviews and project plan.</w:t>
      </w:r>
    </w:p>
    <w:p w14:paraId="148EAD56" w14:textId="2A21F4C8" w:rsidR="006D73D1" w:rsidRDefault="00CE1C60" w:rsidP="006D73D1">
      <w:pPr>
        <w:pStyle w:val="BodyText"/>
        <w:numPr>
          <w:ilvl w:val="0"/>
          <w:numId w:val="45"/>
        </w:numPr>
      </w:pPr>
      <w:r>
        <w:t>Manage Personal Information</w:t>
      </w:r>
      <w:r w:rsidR="00E47047">
        <w:t xml:space="preserve"> by User</w:t>
      </w:r>
      <w:r>
        <w:t xml:space="preserve">, Request Support </w:t>
      </w:r>
      <w:r w:rsidR="00E47047">
        <w:t xml:space="preserve">by User </w:t>
      </w:r>
      <w:r>
        <w:t>and Manage Users by Administrator scenarios</w:t>
      </w:r>
      <w:r w:rsidR="006D73D1">
        <w:t xml:space="preserve"> are postponed to next iteration </w:t>
      </w:r>
      <w:proofErr w:type="gramStart"/>
      <w:r w:rsidR="006D73D1">
        <w:t>in order to</w:t>
      </w:r>
      <w:proofErr w:type="gramEnd"/>
      <w:r w:rsidR="006D73D1">
        <w:t xml:space="preserve"> suite iteration timing.</w:t>
      </w:r>
    </w:p>
    <w:p w14:paraId="6337FCD1" w14:textId="6E1ECD08" w:rsidR="00766B33" w:rsidRDefault="00766B33" w:rsidP="006D73D1">
      <w:pPr>
        <w:rPr>
          <w:vanish/>
        </w:rPr>
      </w:pPr>
    </w:p>
    <w:p w14:paraId="15E75992" w14:textId="0F65D94D" w:rsidR="00FB0D27" w:rsidRDefault="00FB0D27" w:rsidP="00FB0D27">
      <w:pPr>
        <w:pStyle w:val="Heading1"/>
      </w:pPr>
      <w:r>
        <w:t>7. Iteration Burndown</w:t>
      </w:r>
    </w:p>
    <w:p w14:paraId="4D8235FB" w14:textId="77777777" w:rsidR="00FB0D27" w:rsidRDefault="00FB0D27" w:rsidP="00FB0D27">
      <w:pPr>
        <w:pStyle w:val="InfoBlue"/>
        <w:rPr>
          <w:vanish w:val="0"/>
        </w:rPr>
      </w:pPr>
    </w:p>
    <w:tbl>
      <w:tblPr>
        <w:tblW w:w="10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F3F43" w:rsidRPr="00491AD7" w14:paraId="68AB2D08" w14:textId="3E6C7203" w:rsidTr="00B62299">
        <w:tc>
          <w:tcPr>
            <w:tcW w:w="1685" w:type="dxa"/>
          </w:tcPr>
          <w:p w14:paraId="175DCFB4" w14:textId="26A3CBD0" w:rsidR="002F3F43" w:rsidRPr="00491AD7" w:rsidRDefault="002F3F43" w:rsidP="00FB0D27">
            <w:pPr>
              <w:spacing w:before="40" w:after="40"/>
              <w:rPr>
                <w:bCs/>
              </w:rPr>
            </w:pPr>
            <w:r>
              <w:rPr>
                <w:bCs/>
              </w:rPr>
              <w:t>Day</w:t>
            </w:r>
          </w:p>
        </w:tc>
        <w:tc>
          <w:tcPr>
            <w:tcW w:w="567" w:type="dxa"/>
          </w:tcPr>
          <w:p w14:paraId="04F5E6FD" w14:textId="21B70749" w:rsidR="002F3F43" w:rsidRPr="00DB0634" w:rsidRDefault="002F3F43" w:rsidP="00FB0D27">
            <w:pPr>
              <w:spacing w:before="40" w:after="40"/>
              <w:jc w:val="center"/>
              <w:rPr>
                <w:bCs/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67" w:type="dxa"/>
          </w:tcPr>
          <w:p w14:paraId="60780BE7" w14:textId="7469827A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567" w:type="dxa"/>
          </w:tcPr>
          <w:p w14:paraId="314D58D6" w14:textId="637526A2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567" w:type="dxa"/>
          </w:tcPr>
          <w:p w14:paraId="7F55E779" w14:textId="2057FB35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567" w:type="dxa"/>
          </w:tcPr>
          <w:p w14:paraId="1761740C" w14:textId="6A4CD85F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567" w:type="dxa"/>
          </w:tcPr>
          <w:p w14:paraId="10ADAACF" w14:textId="2115B697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567" w:type="dxa"/>
          </w:tcPr>
          <w:p w14:paraId="63ABE6BF" w14:textId="1B26D5C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567" w:type="dxa"/>
          </w:tcPr>
          <w:p w14:paraId="54C01802" w14:textId="3BE3A90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567" w:type="dxa"/>
          </w:tcPr>
          <w:p w14:paraId="6865F0C5" w14:textId="27D84FC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567" w:type="dxa"/>
          </w:tcPr>
          <w:p w14:paraId="29D2B2EC" w14:textId="60A77E5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567" w:type="dxa"/>
          </w:tcPr>
          <w:p w14:paraId="615EA52B" w14:textId="3EB171F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567" w:type="dxa"/>
          </w:tcPr>
          <w:p w14:paraId="06F358C9" w14:textId="157514EA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567" w:type="dxa"/>
          </w:tcPr>
          <w:p w14:paraId="40A1DBA7" w14:textId="49DD30B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567" w:type="dxa"/>
          </w:tcPr>
          <w:p w14:paraId="1C747E32" w14:textId="0E9AF511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567" w:type="dxa"/>
          </w:tcPr>
          <w:p w14:paraId="3C1A068D" w14:textId="5E83821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</w:tr>
      <w:tr w:rsidR="002F3F43" w14:paraId="4A9250FF" w14:textId="4D7A2683" w:rsidTr="00B62299">
        <w:tc>
          <w:tcPr>
            <w:tcW w:w="1685" w:type="dxa"/>
          </w:tcPr>
          <w:p w14:paraId="09EB83CC" w14:textId="5396AE76" w:rsidR="002F3F43" w:rsidRDefault="002F3F43" w:rsidP="00FB0D27">
            <w:pPr>
              <w:spacing w:before="40" w:after="40"/>
            </w:pPr>
            <w:r>
              <w:t>Effort left (hours)</w:t>
            </w:r>
          </w:p>
        </w:tc>
        <w:tc>
          <w:tcPr>
            <w:tcW w:w="567" w:type="dxa"/>
          </w:tcPr>
          <w:p w14:paraId="2B2BCE33" w14:textId="7A5FBF93" w:rsidR="002F3F43" w:rsidRPr="001E146F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8F1D38">
              <w:rPr>
                <w:iCs/>
              </w:rPr>
              <w:t>56</w:t>
            </w:r>
          </w:p>
        </w:tc>
        <w:tc>
          <w:tcPr>
            <w:tcW w:w="567" w:type="dxa"/>
          </w:tcPr>
          <w:p w14:paraId="1A3284FF" w14:textId="6B87D163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236</w:t>
            </w:r>
          </w:p>
        </w:tc>
        <w:tc>
          <w:tcPr>
            <w:tcW w:w="567" w:type="dxa"/>
          </w:tcPr>
          <w:p w14:paraId="54C1C053" w14:textId="5D1C768E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216</w:t>
            </w:r>
          </w:p>
        </w:tc>
        <w:tc>
          <w:tcPr>
            <w:tcW w:w="567" w:type="dxa"/>
          </w:tcPr>
          <w:p w14:paraId="27FC1FCC" w14:textId="02A7C732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196</w:t>
            </w:r>
          </w:p>
        </w:tc>
        <w:tc>
          <w:tcPr>
            <w:tcW w:w="567" w:type="dxa"/>
          </w:tcPr>
          <w:p w14:paraId="1A5DA5BB" w14:textId="60457531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180</w:t>
            </w:r>
          </w:p>
        </w:tc>
        <w:tc>
          <w:tcPr>
            <w:tcW w:w="567" w:type="dxa"/>
          </w:tcPr>
          <w:p w14:paraId="15ABC1CA" w14:textId="33C460BC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160</w:t>
            </w:r>
          </w:p>
        </w:tc>
        <w:tc>
          <w:tcPr>
            <w:tcW w:w="567" w:type="dxa"/>
          </w:tcPr>
          <w:p w14:paraId="54FEFDB4" w14:textId="18FF08CA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140</w:t>
            </w:r>
          </w:p>
        </w:tc>
        <w:tc>
          <w:tcPr>
            <w:tcW w:w="567" w:type="dxa"/>
          </w:tcPr>
          <w:p w14:paraId="5557C8BE" w14:textId="3EE9C520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120</w:t>
            </w:r>
          </w:p>
        </w:tc>
        <w:tc>
          <w:tcPr>
            <w:tcW w:w="567" w:type="dxa"/>
          </w:tcPr>
          <w:p w14:paraId="23BCFF83" w14:textId="6D31A45D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567" w:type="dxa"/>
          </w:tcPr>
          <w:p w14:paraId="24A2F9F1" w14:textId="2CC3694A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80</w:t>
            </w:r>
          </w:p>
        </w:tc>
        <w:tc>
          <w:tcPr>
            <w:tcW w:w="567" w:type="dxa"/>
          </w:tcPr>
          <w:p w14:paraId="622460E1" w14:textId="3E22F1C6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60</w:t>
            </w:r>
          </w:p>
        </w:tc>
        <w:tc>
          <w:tcPr>
            <w:tcW w:w="567" w:type="dxa"/>
          </w:tcPr>
          <w:p w14:paraId="28A58A28" w14:textId="2AA064CE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  <w:tc>
          <w:tcPr>
            <w:tcW w:w="567" w:type="dxa"/>
          </w:tcPr>
          <w:p w14:paraId="71B1E204" w14:textId="5B80D021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30</w:t>
            </w:r>
          </w:p>
        </w:tc>
        <w:tc>
          <w:tcPr>
            <w:tcW w:w="567" w:type="dxa"/>
          </w:tcPr>
          <w:p w14:paraId="5038AA37" w14:textId="7E99EA63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28E6D613" w14:textId="71C1C1C3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2F3F43" w14:paraId="7A02384F" w14:textId="3AAF656E" w:rsidTr="00B62299">
        <w:tc>
          <w:tcPr>
            <w:tcW w:w="1685" w:type="dxa"/>
          </w:tcPr>
          <w:p w14:paraId="6A3A11A3" w14:textId="61D4B861" w:rsidR="002F3F43" w:rsidRDefault="002F3F43" w:rsidP="00FB0D27">
            <w:pPr>
              <w:spacing w:before="40" w:after="40"/>
            </w:pPr>
            <w:r w:rsidRPr="00FB0D27">
              <w:t xml:space="preserve">Change relative to previous </w:t>
            </w:r>
            <w:r w:rsidR="0046112D">
              <w:t>day</w:t>
            </w:r>
          </w:p>
        </w:tc>
        <w:tc>
          <w:tcPr>
            <w:tcW w:w="567" w:type="dxa"/>
          </w:tcPr>
          <w:p w14:paraId="50C39399" w14:textId="17F8E539" w:rsidR="002F3F43" w:rsidRPr="001E146F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66F38ED" w14:textId="7139E0EA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12A5497D" w14:textId="5FAE0D41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6A010890" w14:textId="37B994DB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2D94EC34" w14:textId="0F34BD3A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567" w:type="dxa"/>
          </w:tcPr>
          <w:p w14:paraId="453656FD" w14:textId="3FE9D7F6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197D367E" w14:textId="781CFF9B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73A03100" w14:textId="6DE3BF91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6384B3CD" w14:textId="7B11D71F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74F2A167" w14:textId="50D9F55D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75D2EE38" w14:textId="6545BC0B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3809E290" w14:textId="749D929D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6E4590D7" w14:textId="6B41B66F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567" w:type="dxa"/>
          </w:tcPr>
          <w:p w14:paraId="7DD282D6" w14:textId="5ACD9C11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567" w:type="dxa"/>
          </w:tcPr>
          <w:p w14:paraId="0FF239F7" w14:textId="379DF002" w:rsidR="002F3F43" w:rsidRDefault="008F1D38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</w:tr>
    </w:tbl>
    <w:p w14:paraId="082BFE0A" w14:textId="77777777" w:rsidR="00FB0D27" w:rsidRPr="00301475" w:rsidRDefault="00FB0D27" w:rsidP="00FB0D27">
      <w:pPr>
        <w:pStyle w:val="InfoBluelistitem"/>
        <w:ind w:left="0"/>
        <w:rPr>
          <w:color w:val="auto"/>
        </w:rPr>
      </w:pPr>
    </w:p>
    <w:sectPr w:rsidR="00FB0D27" w:rsidRPr="0030147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4C69" w14:textId="77777777" w:rsidR="00DD1615" w:rsidRDefault="00DD1615">
      <w:r>
        <w:separator/>
      </w:r>
    </w:p>
  </w:endnote>
  <w:endnote w:type="continuationSeparator" w:id="0">
    <w:p w14:paraId="078BE1B5" w14:textId="77777777" w:rsidR="00DD1615" w:rsidRDefault="00DD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07B910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BAF4F7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5485EA" w14:textId="0A266B67" w:rsidR="00D1755E" w:rsidRDefault="00D1755E">
          <w:pPr>
            <w:jc w:val="center"/>
          </w:pPr>
          <w:r>
            <w:sym w:font="Symbol" w:char="F0D3"/>
          </w:r>
          <w:r w:rsidR="00D3307F">
            <w:t>MESE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F1D3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A24835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1ADFF3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DF4E" w14:textId="77777777" w:rsidR="00DD1615" w:rsidRDefault="00DD1615">
      <w:r>
        <w:separator/>
      </w:r>
    </w:p>
  </w:footnote>
  <w:footnote w:type="continuationSeparator" w:id="0">
    <w:p w14:paraId="3094B031" w14:textId="77777777" w:rsidR="00DD1615" w:rsidRDefault="00DD1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32158AB" w14:textId="77777777">
      <w:tc>
        <w:tcPr>
          <w:tcW w:w="6379" w:type="dxa"/>
        </w:tcPr>
        <w:p w14:paraId="1310A668" w14:textId="3F4908EA" w:rsidR="00D1755E" w:rsidRPr="00D3307F" w:rsidRDefault="00D3307F">
          <w:pPr>
            <w:pStyle w:val="Header"/>
            <w:tabs>
              <w:tab w:val="clear" w:pos="4320"/>
              <w:tab w:val="clear" w:pos="8640"/>
            </w:tabs>
            <w:rPr>
              <w:b/>
              <w:bCs/>
            </w:rPr>
          </w:pPr>
          <w:r w:rsidRPr="00D3307F">
            <w:rPr>
              <w:b/>
              <w:bCs/>
            </w:rPr>
            <w:t>GÖTÜR PROJECT</w:t>
          </w:r>
        </w:p>
      </w:tc>
      <w:tc>
        <w:tcPr>
          <w:tcW w:w="3179" w:type="dxa"/>
        </w:tcPr>
        <w:p w14:paraId="00CC929E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383AFCFE" w14:textId="77777777">
      <w:tc>
        <w:tcPr>
          <w:tcW w:w="6379" w:type="dxa"/>
        </w:tcPr>
        <w:p w14:paraId="71536479" w14:textId="77777777" w:rsidR="00D1755E" w:rsidRDefault="004D406A">
          <w:fldSimple w:instr=" TITLE  \* MERGEFORMAT ">
            <w:r w:rsidR="00D3307F">
              <w:t>Iteration Plan</w:t>
            </w:r>
          </w:fldSimple>
        </w:p>
      </w:tc>
      <w:tc>
        <w:tcPr>
          <w:tcW w:w="3179" w:type="dxa"/>
        </w:tcPr>
        <w:p w14:paraId="27425EC9" w14:textId="1BA6668D" w:rsidR="00D1755E" w:rsidRDefault="00D1755E">
          <w:r>
            <w:t xml:space="preserve">  Date:  </w:t>
          </w:r>
          <w:r w:rsidR="00540791">
            <w:t>11</w:t>
          </w:r>
          <w:r w:rsidR="00D3307F">
            <w:t>/0</w:t>
          </w:r>
          <w:r w:rsidR="00540791">
            <w:t>6</w:t>
          </w:r>
          <w:r w:rsidR="00D3307F">
            <w:t>/2022</w:t>
          </w:r>
        </w:p>
      </w:tc>
    </w:tr>
  </w:tbl>
  <w:p w14:paraId="4A086A0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8D04E6"/>
    <w:multiLevelType w:val="hybridMultilevel"/>
    <w:tmpl w:val="46FCAF8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91691B"/>
    <w:multiLevelType w:val="multilevel"/>
    <w:tmpl w:val="22BC06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E005790"/>
    <w:multiLevelType w:val="hybridMultilevel"/>
    <w:tmpl w:val="B8424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324636">
    <w:abstractNumId w:val="0"/>
  </w:num>
  <w:num w:numId="2" w16cid:durableId="81595517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19690668">
    <w:abstractNumId w:val="14"/>
  </w:num>
  <w:num w:numId="4" w16cid:durableId="1049496777">
    <w:abstractNumId w:val="34"/>
  </w:num>
  <w:num w:numId="5" w16cid:durableId="1767267292">
    <w:abstractNumId w:val="26"/>
  </w:num>
  <w:num w:numId="6" w16cid:durableId="314526559">
    <w:abstractNumId w:val="24"/>
  </w:num>
  <w:num w:numId="7" w16cid:durableId="186505434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857891179">
    <w:abstractNumId w:val="2"/>
  </w:num>
  <w:num w:numId="9" w16cid:durableId="1060519826">
    <w:abstractNumId w:val="33"/>
  </w:num>
  <w:num w:numId="10" w16cid:durableId="89278998">
    <w:abstractNumId w:val="4"/>
  </w:num>
  <w:num w:numId="11" w16cid:durableId="796333907">
    <w:abstractNumId w:val="15"/>
  </w:num>
  <w:num w:numId="12" w16cid:durableId="1268855788">
    <w:abstractNumId w:val="13"/>
  </w:num>
  <w:num w:numId="13" w16cid:durableId="133261098">
    <w:abstractNumId w:val="32"/>
  </w:num>
  <w:num w:numId="14" w16cid:durableId="1212496891">
    <w:abstractNumId w:val="12"/>
  </w:num>
  <w:num w:numId="15" w16cid:durableId="1235237168">
    <w:abstractNumId w:val="7"/>
  </w:num>
  <w:num w:numId="16" w16cid:durableId="443962405">
    <w:abstractNumId w:val="31"/>
  </w:num>
  <w:num w:numId="17" w16cid:durableId="1003164644">
    <w:abstractNumId w:val="22"/>
  </w:num>
  <w:num w:numId="18" w16cid:durableId="1391423992">
    <w:abstractNumId w:val="9"/>
  </w:num>
  <w:num w:numId="19" w16cid:durableId="982002205">
    <w:abstractNumId w:val="18"/>
  </w:num>
  <w:num w:numId="20" w16cid:durableId="1940260286">
    <w:abstractNumId w:val="11"/>
  </w:num>
  <w:num w:numId="21" w16cid:durableId="995957854">
    <w:abstractNumId w:val="30"/>
  </w:num>
  <w:num w:numId="22" w16cid:durableId="1753430324">
    <w:abstractNumId w:val="20"/>
  </w:num>
  <w:num w:numId="23" w16cid:durableId="327368164">
    <w:abstractNumId w:val="25"/>
  </w:num>
  <w:num w:numId="24" w16cid:durableId="1104106840">
    <w:abstractNumId w:val="0"/>
  </w:num>
  <w:num w:numId="25" w16cid:durableId="4986002">
    <w:abstractNumId w:val="0"/>
  </w:num>
  <w:num w:numId="26" w16cid:durableId="81728233">
    <w:abstractNumId w:val="0"/>
  </w:num>
  <w:num w:numId="27" w16cid:durableId="1602251510">
    <w:abstractNumId w:val="0"/>
  </w:num>
  <w:num w:numId="28" w16cid:durableId="233396871">
    <w:abstractNumId w:val="29"/>
  </w:num>
  <w:num w:numId="29" w16cid:durableId="670134692">
    <w:abstractNumId w:val="27"/>
  </w:num>
  <w:num w:numId="30" w16cid:durableId="903182855">
    <w:abstractNumId w:val="21"/>
  </w:num>
  <w:num w:numId="31" w16cid:durableId="1801532376">
    <w:abstractNumId w:val="23"/>
  </w:num>
  <w:num w:numId="32" w16cid:durableId="1821657155">
    <w:abstractNumId w:val="8"/>
  </w:num>
  <w:num w:numId="33" w16cid:durableId="1168835721">
    <w:abstractNumId w:val="19"/>
  </w:num>
  <w:num w:numId="34" w16cid:durableId="617952210">
    <w:abstractNumId w:val="6"/>
  </w:num>
  <w:num w:numId="35" w16cid:durableId="1567300593">
    <w:abstractNumId w:val="10"/>
  </w:num>
  <w:num w:numId="36" w16cid:durableId="912815207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32415596">
    <w:abstractNumId w:val="28"/>
  </w:num>
  <w:num w:numId="38" w16cid:durableId="967276336">
    <w:abstractNumId w:val="5"/>
  </w:num>
  <w:num w:numId="39" w16cid:durableId="1052658858">
    <w:abstractNumId w:val="3"/>
  </w:num>
  <w:num w:numId="40" w16cid:durableId="717096616">
    <w:abstractNumId w:val="16"/>
  </w:num>
  <w:num w:numId="41" w16cid:durableId="2041394715">
    <w:abstractNumId w:val="19"/>
  </w:num>
  <w:num w:numId="42" w16cid:durableId="981930829">
    <w:abstractNumId w:val="21"/>
  </w:num>
  <w:num w:numId="43" w16cid:durableId="1107698626">
    <w:abstractNumId w:val="27"/>
  </w:num>
  <w:num w:numId="44" w16cid:durableId="56275793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78788952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F"/>
    <w:rsid w:val="000178C5"/>
    <w:rsid w:val="000245C9"/>
    <w:rsid w:val="00024CC7"/>
    <w:rsid w:val="000515B2"/>
    <w:rsid w:val="000561FC"/>
    <w:rsid w:val="000728A2"/>
    <w:rsid w:val="00083367"/>
    <w:rsid w:val="000875A2"/>
    <w:rsid w:val="000B484B"/>
    <w:rsid w:val="000B6D46"/>
    <w:rsid w:val="00141A42"/>
    <w:rsid w:val="00170DD9"/>
    <w:rsid w:val="00176824"/>
    <w:rsid w:val="001E146F"/>
    <w:rsid w:val="001E2D7A"/>
    <w:rsid w:val="001F16CA"/>
    <w:rsid w:val="001F5B64"/>
    <w:rsid w:val="00237619"/>
    <w:rsid w:val="00241C30"/>
    <w:rsid w:val="0027282A"/>
    <w:rsid w:val="002D0E63"/>
    <w:rsid w:val="002F3F43"/>
    <w:rsid w:val="00301475"/>
    <w:rsid w:val="00352D07"/>
    <w:rsid w:val="003C5769"/>
    <w:rsid w:val="003C7438"/>
    <w:rsid w:val="003D20BC"/>
    <w:rsid w:val="00452A13"/>
    <w:rsid w:val="0046112D"/>
    <w:rsid w:val="004832BF"/>
    <w:rsid w:val="004D406A"/>
    <w:rsid w:val="004D621B"/>
    <w:rsid w:val="004E307A"/>
    <w:rsid w:val="004F2FD3"/>
    <w:rsid w:val="00540791"/>
    <w:rsid w:val="00574A88"/>
    <w:rsid w:val="005841F4"/>
    <w:rsid w:val="00591C5A"/>
    <w:rsid w:val="005A4C27"/>
    <w:rsid w:val="005F3DF5"/>
    <w:rsid w:val="005F5C34"/>
    <w:rsid w:val="00612E0C"/>
    <w:rsid w:val="00676232"/>
    <w:rsid w:val="006A0A54"/>
    <w:rsid w:val="006A703D"/>
    <w:rsid w:val="006D482C"/>
    <w:rsid w:val="006D73D1"/>
    <w:rsid w:val="00722412"/>
    <w:rsid w:val="007332F9"/>
    <w:rsid w:val="00740285"/>
    <w:rsid w:val="00766B33"/>
    <w:rsid w:val="00840075"/>
    <w:rsid w:val="0086726B"/>
    <w:rsid w:val="00870E05"/>
    <w:rsid w:val="00870FDC"/>
    <w:rsid w:val="0087772B"/>
    <w:rsid w:val="00890D7C"/>
    <w:rsid w:val="008A150D"/>
    <w:rsid w:val="008A4D87"/>
    <w:rsid w:val="008B690A"/>
    <w:rsid w:val="008F1D38"/>
    <w:rsid w:val="0090098D"/>
    <w:rsid w:val="009104F7"/>
    <w:rsid w:val="009367DD"/>
    <w:rsid w:val="00947387"/>
    <w:rsid w:val="00990710"/>
    <w:rsid w:val="009D6937"/>
    <w:rsid w:val="009E1DD0"/>
    <w:rsid w:val="00A15332"/>
    <w:rsid w:val="00A1548D"/>
    <w:rsid w:val="00A31804"/>
    <w:rsid w:val="00A36E26"/>
    <w:rsid w:val="00A658C3"/>
    <w:rsid w:val="00A66C0D"/>
    <w:rsid w:val="00AB6248"/>
    <w:rsid w:val="00AC5C10"/>
    <w:rsid w:val="00AE0959"/>
    <w:rsid w:val="00AE6E21"/>
    <w:rsid w:val="00AE6FF5"/>
    <w:rsid w:val="00AE7EAB"/>
    <w:rsid w:val="00B263F6"/>
    <w:rsid w:val="00B278D7"/>
    <w:rsid w:val="00B34DF5"/>
    <w:rsid w:val="00B5408F"/>
    <w:rsid w:val="00B62299"/>
    <w:rsid w:val="00B66DBC"/>
    <w:rsid w:val="00B6775B"/>
    <w:rsid w:val="00B7002B"/>
    <w:rsid w:val="00BB2A09"/>
    <w:rsid w:val="00BE6439"/>
    <w:rsid w:val="00BF051E"/>
    <w:rsid w:val="00C316AC"/>
    <w:rsid w:val="00C55459"/>
    <w:rsid w:val="00C66F0A"/>
    <w:rsid w:val="00C72CDA"/>
    <w:rsid w:val="00C93D0D"/>
    <w:rsid w:val="00CB4A37"/>
    <w:rsid w:val="00CC49EB"/>
    <w:rsid w:val="00CE1C60"/>
    <w:rsid w:val="00CE421C"/>
    <w:rsid w:val="00CF0393"/>
    <w:rsid w:val="00D139FB"/>
    <w:rsid w:val="00D1755E"/>
    <w:rsid w:val="00D3307F"/>
    <w:rsid w:val="00D8366F"/>
    <w:rsid w:val="00D84A90"/>
    <w:rsid w:val="00DB0634"/>
    <w:rsid w:val="00DB3AE9"/>
    <w:rsid w:val="00DD1615"/>
    <w:rsid w:val="00E15CAC"/>
    <w:rsid w:val="00E47047"/>
    <w:rsid w:val="00E53D21"/>
    <w:rsid w:val="00EB6052"/>
    <w:rsid w:val="00ED6054"/>
    <w:rsid w:val="00F15859"/>
    <w:rsid w:val="00F80317"/>
    <w:rsid w:val="00F95F07"/>
    <w:rsid w:val="00FA118F"/>
    <w:rsid w:val="00FB0D27"/>
    <w:rsid w:val="00FB1FB8"/>
    <w:rsid w:val="00F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8E0739"/>
  <w15:chartTrackingRefBased/>
  <w15:docId w15:val="{D8EF50CF-90D8-435B-B299-87DFE3A4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BE6439"/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BE6439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B2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zorlu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asus</dc:creator>
  <cp:keywords/>
  <dc:description/>
  <cp:lastModifiedBy>Mert Zorlu (ETIYA)</cp:lastModifiedBy>
  <cp:revision>27</cp:revision>
  <cp:lastPrinted>1899-12-31T22:00:00Z</cp:lastPrinted>
  <dcterms:created xsi:type="dcterms:W3CDTF">2022-04-22T20:46:00Z</dcterms:created>
  <dcterms:modified xsi:type="dcterms:W3CDTF">2022-06-11T16:11:00Z</dcterms:modified>
</cp:coreProperties>
</file>